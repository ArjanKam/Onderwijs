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0350" w14:textId="77777777" w:rsidR="009B64B9" w:rsidRDefault="00000000">
      <w:pPr>
        <w:pStyle w:val="Standard"/>
      </w:pPr>
      <w:r>
        <w:rPr>
          <w:sz w:val="34"/>
          <w:szCs w:val="34"/>
        </w:rPr>
        <w:t>Formulier Opdracht Proeve van Bekwaamheid</w:t>
      </w:r>
    </w:p>
    <w:tbl>
      <w:tblPr>
        <w:tblW w:w="89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3386"/>
        <w:gridCol w:w="831"/>
        <w:gridCol w:w="4145"/>
      </w:tblGrid>
      <w:tr w:rsidR="009B64B9" w14:paraId="5F53F169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FE223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3CE5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Bouke van der Velde</w:t>
            </w:r>
          </w:p>
        </w:tc>
      </w:tr>
      <w:tr w:rsidR="009B64B9" w14:paraId="500BCF8C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1294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645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99047311</w:t>
            </w:r>
          </w:p>
        </w:tc>
      </w:tr>
      <w:tr w:rsidR="009B64B9" w14:paraId="637A1FB3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61B8D" w14:textId="77777777" w:rsidR="009B64B9" w:rsidRDefault="00000000">
            <w:pPr>
              <w:pStyle w:val="Standard"/>
              <w:widowControl w:val="0"/>
              <w:spacing w:before="60" w:after="60"/>
              <w:ind w:left="113" w:right="113"/>
              <w:jc w:val="center"/>
            </w:pPr>
            <w:r>
              <w:rPr>
                <w:b/>
                <w:bCs/>
                <w:color w:val="000000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BED6F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05C84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Middenkader Engineering</w:t>
            </w:r>
          </w:p>
        </w:tc>
      </w:tr>
      <w:tr w:rsidR="009B64B9" w14:paraId="422B3EA4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02F9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1E858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B424D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Technicus Engineering</w:t>
            </w:r>
          </w:p>
        </w:tc>
      </w:tr>
      <w:tr w:rsidR="009B64B9" w14:paraId="5D31E547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EFC0A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7BE23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60887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Vanaf 2015</w:t>
            </w:r>
          </w:p>
        </w:tc>
      </w:tr>
      <w:tr w:rsidR="009B64B9" w14:paraId="6839AFF8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5C482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0A8C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0C25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25297</w:t>
            </w:r>
          </w:p>
        </w:tc>
      </w:tr>
      <w:tr w:rsidR="009B64B9" w14:paraId="061CBC3F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0B6B5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9A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9E32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4</w:t>
            </w:r>
          </w:p>
        </w:tc>
      </w:tr>
      <w:tr w:rsidR="009B64B9" w14:paraId="4DD6FE83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E6547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0049A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t>Uit te voeren Kerntaak/Kerntaken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3714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P1-K2</w:t>
            </w:r>
          </w:p>
        </w:tc>
        <w:tc>
          <w:tcPr>
            <w:tcW w:w="4145" w:type="dxa"/>
            <w:tcBorders>
              <w:top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6B76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Begeleidt onderhoudswerk</w:t>
            </w:r>
          </w:p>
        </w:tc>
      </w:tr>
      <w:tr w:rsidR="009B64B9" w14:paraId="593BFB07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ED519" w14:textId="77777777" w:rsidR="009B64B9" w:rsidRDefault="00000000">
            <w:pPr>
              <w:pStyle w:val="Standard"/>
              <w:widowControl w:val="0"/>
              <w:spacing w:before="60" w:after="60"/>
              <w:ind w:left="113" w:right="113"/>
              <w:jc w:val="center"/>
            </w:pPr>
            <w:r>
              <w:rPr>
                <w:b/>
                <w:bCs/>
                <w:color w:val="000000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1F8A6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CC69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Da Vinci College Dordrecht</w:t>
            </w:r>
          </w:p>
        </w:tc>
      </w:tr>
      <w:tr w:rsidR="009B64B9" w14:paraId="11452D69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A29C3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0FF1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7333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Arjan Kamberg</w:t>
            </w:r>
          </w:p>
        </w:tc>
      </w:tr>
      <w:tr w:rsidR="009B64B9" w14:paraId="0E216D58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BD9DB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16FB0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69792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+31 6 39 26 89 27</w:t>
            </w:r>
          </w:p>
        </w:tc>
      </w:tr>
      <w:tr w:rsidR="009B64B9" w14:paraId="6FC60FC3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C9060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B90AF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A734C" w14:textId="77777777" w:rsidR="009B64B9" w:rsidRDefault="00000000">
            <w:pPr>
              <w:pStyle w:val="Standard"/>
              <w:widowControl w:val="0"/>
            </w:pPr>
            <w:hyperlink r:id="rId7" w:history="1">
              <w:r>
                <w:rPr>
                  <w:rStyle w:val="Internetlink"/>
                </w:rPr>
                <w:t>akamberg@davinci.nl</w:t>
              </w:r>
            </w:hyperlink>
          </w:p>
        </w:tc>
      </w:tr>
      <w:tr w:rsidR="009B64B9" w14:paraId="7A664899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78E13" w14:textId="77777777" w:rsidR="009B64B9" w:rsidRDefault="00000000">
            <w:pPr>
              <w:pStyle w:val="Standard"/>
              <w:widowControl w:val="0"/>
              <w:spacing w:before="60" w:after="60"/>
              <w:ind w:left="113" w:right="113"/>
              <w:jc w:val="center"/>
            </w:pPr>
            <w:r>
              <w:rPr>
                <w:b/>
                <w:bCs/>
                <w:color w:val="000000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277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12C1E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>CDS Electronics</w:t>
            </w:r>
          </w:p>
        </w:tc>
      </w:tr>
      <w:tr w:rsidR="009B64B9" w14:paraId="364F3E39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BFD48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09BFC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CA71" w14:textId="77777777" w:rsidR="009B64B9" w:rsidRDefault="00000000">
            <w:pPr>
              <w:pStyle w:val="Standard"/>
              <w:widowControl w:val="0"/>
            </w:pPr>
            <w:proofErr w:type="spellStart"/>
            <w:r>
              <w:rPr>
                <w:color w:val="000000"/>
                <w:shd w:val="clear" w:color="auto" w:fill="FFFF00"/>
              </w:rPr>
              <w:t>Galileïstraat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32A</w:t>
            </w:r>
          </w:p>
        </w:tc>
      </w:tr>
      <w:tr w:rsidR="009B64B9" w14:paraId="2DD11C0A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2DD23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A45AF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0065F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>Rotterdam</w:t>
            </w:r>
          </w:p>
        </w:tc>
      </w:tr>
      <w:tr w:rsidR="009B64B9" w14:paraId="74E8B5A7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D87F2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205C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Praktijkbegeleider/</w:t>
            </w:r>
            <w:r>
              <w:rPr>
                <w:color w:val="000000"/>
                <w:sz w:val="2"/>
                <w:szCs w:val="2"/>
              </w:rPr>
              <w:t xml:space="preserve"> </w:t>
            </w:r>
            <w:r>
              <w:rPr>
                <w:color w:val="000000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75445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>Eric Braam</w:t>
            </w:r>
          </w:p>
        </w:tc>
      </w:tr>
      <w:tr w:rsidR="009B64B9" w14:paraId="4661C1CB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DB8AA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201F0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262A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 xml:space="preserve">R&amp;D </w:t>
            </w:r>
            <w:proofErr w:type="spellStart"/>
            <w:r>
              <w:rPr>
                <w:color w:val="000000"/>
                <w:shd w:val="clear" w:color="auto" w:fill="FFFF00"/>
              </w:rPr>
              <w:t>Quality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manager</w:t>
            </w:r>
          </w:p>
        </w:tc>
      </w:tr>
      <w:tr w:rsidR="009B64B9" w14:paraId="3D51444F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46CDA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0B47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75DA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>06 46182881</w:t>
            </w:r>
          </w:p>
        </w:tc>
      </w:tr>
      <w:tr w:rsidR="009B64B9" w14:paraId="42AEF81F" w14:textId="77777777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56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66B5" w14:textId="77777777" w:rsidR="009B64B9" w:rsidRDefault="009B64B9"/>
        </w:tc>
        <w:tc>
          <w:tcPr>
            <w:tcW w:w="338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F300D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35E20" w14:textId="77777777" w:rsidR="009B64B9" w:rsidRDefault="00000000">
            <w:pPr>
              <w:pStyle w:val="Standard"/>
              <w:widowControl w:val="0"/>
            </w:pPr>
            <w:proofErr w:type="gramStart"/>
            <w:r>
              <w:rPr>
                <w:color w:val="000000"/>
                <w:shd w:val="clear" w:color="auto" w:fill="FFFF00"/>
              </w:rPr>
              <w:t>e.braam@head.nl</w:t>
            </w:r>
            <w:proofErr w:type="gramEnd"/>
          </w:p>
        </w:tc>
      </w:tr>
    </w:tbl>
    <w:p w14:paraId="4D7198E6" w14:textId="77777777" w:rsidR="009B64B9" w:rsidRDefault="009B64B9">
      <w:pPr>
        <w:pStyle w:val="Standard"/>
      </w:pPr>
    </w:p>
    <w:tbl>
      <w:tblPr>
        <w:tblW w:w="8916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0"/>
        <w:gridCol w:w="2497"/>
        <w:gridCol w:w="2499"/>
      </w:tblGrid>
      <w:tr w:rsidR="009B64B9" w14:paraId="15924FAB" w14:textId="77777777">
        <w:tblPrEx>
          <w:tblCellMar>
            <w:top w:w="0" w:type="dxa"/>
            <w:bottom w:w="0" w:type="dxa"/>
          </w:tblCellMar>
        </w:tblPrEx>
        <w:tc>
          <w:tcPr>
            <w:tcW w:w="89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A038F04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b/>
                <w:bCs/>
              </w:rPr>
              <w:t>Afnamecondities</w:t>
            </w:r>
          </w:p>
        </w:tc>
      </w:tr>
      <w:tr w:rsidR="009B64B9" w14:paraId="11BE35D5" w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9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703FA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51C9" w14:textId="77777777" w:rsidR="009B64B9" w:rsidRDefault="00000000">
            <w:pPr>
              <w:pStyle w:val="Standard"/>
              <w:widowControl w:val="0"/>
            </w:pPr>
            <w:proofErr w:type="spellStart"/>
            <w:r>
              <w:rPr>
                <w:color w:val="000000"/>
                <w:shd w:val="clear" w:color="auto" w:fill="FFFF00"/>
              </w:rPr>
              <w:t>Galileïstraat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32A Rotterdam</w:t>
            </w:r>
          </w:p>
        </w:tc>
      </w:tr>
      <w:tr w:rsidR="009B64B9" w14:paraId="6885B7C8" w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9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3ED7E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Start- en einddatum afname</w:t>
            </w:r>
          </w:p>
        </w:tc>
        <w:tc>
          <w:tcPr>
            <w:tcW w:w="2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ACEB2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April 2023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846EC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Juni 2023</w:t>
            </w:r>
          </w:p>
        </w:tc>
      </w:tr>
      <w:tr w:rsidR="009B64B9" w14:paraId="562CD229" w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9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861B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Tijdsduur</w:t>
            </w:r>
          </w:p>
        </w:tc>
        <w:tc>
          <w:tcPr>
            <w:tcW w:w="4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9EFE4" w14:textId="77777777" w:rsidR="009B64B9" w:rsidRDefault="009B64B9">
            <w:pPr>
              <w:pStyle w:val="Standard"/>
              <w:widowControl w:val="0"/>
              <w:rPr>
                <w:color w:val="000000"/>
                <w:sz w:val="6"/>
                <w:szCs w:val="6"/>
              </w:rPr>
            </w:pPr>
          </w:p>
          <w:p w14:paraId="7474D711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0350DA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uur.</w:t>
            </w:r>
          </w:p>
          <w:p w14:paraId="416B8DD4" w14:textId="77777777" w:rsidR="009B64B9" w:rsidRDefault="009B64B9">
            <w:pPr>
              <w:pStyle w:val="Standard"/>
              <w:widowControl w:val="0"/>
              <w:rPr>
                <w:sz w:val="6"/>
                <w:szCs w:val="6"/>
              </w:rPr>
            </w:pPr>
          </w:p>
        </w:tc>
      </w:tr>
    </w:tbl>
    <w:p w14:paraId="10874810" w14:textId="77777777" w:rsidR="009B64B9" w:rsidRDefault="009B64B9">
      <w:pPr>
        <w:pStyle w:val="Standard"/>
        <w:rPr>
          <w:sz w:val="16"/>
          <w:szCs w:val="16"/>
        </w:rPr>
      </w:pPr>
    </w:p>
    <w:tbl>
      <w:tblPr>
        <w:tblW w:w="8844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4"/>
        <w:gridCol w:w="4890"/>
      </w:tblGrid>
      <w:tr w:rsidR="009B64B9" w14:paraId="4089BB78" w14:textId="77777777">
        <w:tblPrEx>
          <w:tblCellMar>
            <w:top w:w="0" w:type="dxa"/>
            <w:bottom w:w="0" w:type="dxa"/>
          </w:tblCellMar>
        </w:tblPrEx>
        <w:tc>
          <w:tcPr>
            <w:tcW w:w="88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0E4472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b/>
                <w:bCs/>
              </w:rPr>
              <w:t>Beoordelaars</w:t>
            </w:r>
          </w:p>
        </w:tc>
      </w:tr>
      <w:tr w:rsidR="009B64B9" w14:paraId="2434010C" w14:textId="77777777">
        <w:tblPrEx>
          <w:tblCellMar>
            <w:top w:w="0" w:type="dxa"/>
            <w:bottom w:w="0" w:type="dxa"/>
          </w:tblCellMar>
        </w:tblPrEx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9B57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2C1DC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 xml:space="preserve">M. </w:t>
            </w:r>
            <w:proofErr w:type="spellStart"/>
            <w:r>
              <w:rPr>
                <w:color w:val="000000"/>
              </w:rPr>
              <w:t>Koorevaar</w:t>
            </w:r>
            <w:proofErr w:type="spellEnd"/>
          </w:p>
        </w:tc>
      </w:tr>
      <w:tr w:rsidR="009B64B9" w14:paraId="312EAEF6" w14:textId="77777777">
        <w:tblPrEx>
          <w:tblCellMar>
            <w:top w:w="0" w:type="dxa"/>
            <w:bottom w:w="0" w:type="dxa"/>
          </w:tblCellMar>
        </w:tblPrEx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8E0F4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AE84E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 xml:space="preserve">Docent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college Dordrecht</w:t>
            </w:r>
          </w:p>
        </w:tc>
      </w:tr>
      <w:tr w:rsidR="009B64B9" w14:paraId="29463F2E" w14:textId="77777777">
        <w:tblPrEx>
          <w:tblCellMar>
            <w:top w:w="0" w:type="dxa"/>
            <w:bottom w:w="0" w:type="dxa"/>
          </w:tblCellMar>
        </w:tblPrEx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AD6CD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Beoordelaar 2 (bedrijf)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F6298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</w:rPr>
              <w:t>Eric Braam</w:t>
            </w:r>
          </w:p>
        </w:tc>
      </w:tr>
      <w:tr w:rsidR="009B64B9" w14:paraId="1972560C" w14:textId="77777777">
        <w:tblPrEx>
          <w:tblCellMar>
            <w:top w:w="0" w:type="dxa"/>
            <w:bottom w:w="0" w:type="dxa"/>
          </w:tblCellMar>
        </w:tblPrEx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9903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4BEA4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hd w:val="clear" w:color="auto" w:fill="FFFF00"/>
              </w:rPr>
              <w:t xml:space="preserve">R&amp;D </w:t>
            </w:r>
            <w:proofErr w:type="spellStart"/>
            <w:r>
              <w:rPr>
                <w:color w:val="000000"/>
                <w:shd w:val="clear" w:color="auto" w:fill="FFFF00"/>
              </w:rPr>
              <w:t>Quality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manager</w:t>
            </w:r>
          </w:p>
        </w:tc>
      </w:tr>
    </w:tbl>
    <w:p w14:paraId="525BD43D" w14:textId="77777777" w:rsidR="009B64B9" w:rsidRDefault="009B64B9">
      <w:pPr>
        <w:pStyle w:val="Standard"/>
        <w:rPr>
          <w:sz w:val="18"/>
          <w:szCs w:val="18"/>
        </w:rPr>
      </w:pPr>
    </w:p>
    <w:p w14:paraId="27EA05BF" w14:textId="77777777" w:rsidR="009B64B9" w:rsidRDefault="009B64B9">
      <w:pPr>
        <w:pStyle w:val="Standard"/>
        <w:rPr>
          <w:sz w:val="18"/>
          <w:szCs w:val="18"/>
        </w:rPr>
      </w:pPr>
    </w:p>
    <w:p w14:paraId="57EB4534" w14:textId="77777777" w:rsidR="009B64B9" w:rsidRDefault="009B64B9">
      <w:pPr>
        <w:pStyle w:val="Standard"/>
        <w:pageBreakBefore/>
        <w:rPr>
          <w:sz w:val="18"/>
          <w:szCs w:val="18"/>
        </w:rPr>
      </w:pPr>
    </w:p>
    <w:tbl>
      <w:tblPr>
        <w:tblW w:w="884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1"/>
        <w:gridCol w:w="5753"/>
      </w:tblGrid>
      <w:tr w:rsidR="009B64B9" w14:paraId="3A36EFBD" w14:textId="77777777">
        <w:tblPrEx>
          <w:tblCellMar>
            <w:top w:w="0" w:type="dxa"/>
            <w:bottom w:w="0" w:type="dxa"/>
          </w:tblCellMar>
        </w:tblPrEx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DCA0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7CACD6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b/>
                <w:bCs/>
              </w:rPr>
              <w:t>De opdrachtomschrijving</w:t>
            </w:r>
          </w:p>
        </w:tc>
      </w:tr>
      <w:tr w:rsidR="009B64B9" w14:paraId="7B4C97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898014C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Naam opdracht</w:t>
            </w:r>
          </w:p>
          <w:p w14:paraId="2A76A01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23E795C0" w14:textId="77777777" w:rsidR="009B64B9" w:rsidRDefault="009B64B9">
            <w:pPr>
              <w:pStyle w:val="Standard"/>
              <w:widowControl w:val="0"/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668BDF8" w14:textId="77777777" w:rsidR="009B64B9" w:rsidRDefault="00000000">
            <w:pPr>
              <w:pStyle w:val="Standard"/>
              <w:widowControl w:val="0"/>
            </w:pPr>
            <w:r>
              <w:rPr>
                <w:color w:val="FF8000"/>
                <w:sz w:val="18"/>
                <w:szCs w:val="18"/>
              </w:rPr>
              <w:t xml:space="preserve">First-Line support </w:t>
            </w:r>
            <w:proofErr w:type="gramStart"/>
            <w:r>
              <w:rPr>
                <w:color w:val="FF8000"/>
                <w:sz w:val="18"/>
                <w:szCs w:val="18"/>
              </w:rPr>
              <w:t>onderhoud</w:t>
            </w:r>
            <w:proofErr w:type="gramEnd"/>
            <w:r>
              <w:rPr>
                <w:color w:val="FF8000"/>
                <w:sz w:val="18"/>
                <w:szCs w:val="18"/>
              </w:rPr>
              <w:t>.</w:t>
            </w:r>
            <w:r>
              <w:rPr>
                <w:color w:val="FF8000"/>
                <w:sz w:val="18"/>
                <w:szCs w:val="18"/>
              </w:rPr>
              <w:br/>
            </w:r>
            <w:commentRangeStart w:id="0"/>
            <w:r>
              <w:rPr>
                <w:color w:val="FF8000"/>
                <w:sz w:val="18"/>
                <w:szCs w:val="18"/>
              </w:rPr>
              <w:t>Dit houdt in dat ik (samen met een collega) een tester moet repareren/onderhouden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color w:val="FF8000"/>
                <w:sz w:val="18"/>
                <w:szCs w:val="18"/>
              </w:rPr>
              <w:t xml:space="preserve"> wanneer deze defect raakt of te onbetrouwbaar is geworden en productie hierdoor niet verder kan gaan.</w:t>
            </w:r>
          </w:p>
        </w:tc>
      </w:tr>
      <w:tr w:rsidR="009B64B9" w14:paraId="29E015C3" w14:textId="77777777">
        <w:tblPrEx>
          <w:tblCellMar>
            <w:top w:w="0" w:type="dxa"/>
            <w:bottom w:w="0" w:type="dxa"/>
          </w:tblCellMar>
        </w:tblPrEx>
        <w:trPr>
          <w:trHeight w:val="987"/>
          <w:jc w:val="center"/>
        </w:trPr>
        <w:tc>
          <w:tcPr>
            <w:tcW w:w="30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4BC442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Context</w:t>
            </w:r>
          </w:p>
          <w:p w14:paraId="29B4FF9B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1FBE98CE" w14:textId="77777777" w:rsidR="009B64B9" w:rsidRDefault="009B64B9">
            <w:pPr>
              <w:pStyle w:val="Standard"/>
              <w:widowControl w:val="0"/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DF8D2DA" w14:textId="77777777" w:rsidR="009B64B9" w:rsidRDefault="00000000">
            <w:pPr>
              <w:pStyle w:val="CommentText"/>
              <w:widowControl w:val="0"/>
            </w:pPr>
            <w:r>
              <w:rPr>
                <w:sz w:val="18"/>
                <w:szCs w:val="18"/>
              </w:rPr>
              <w:t xml:space="preserve">Bij het bedrijf waar je werkt </w:t>
            </w:r>
            <w:r>
              <w:rPr>
                <w:color w:val="FF0000"/>
                <w:sz w:val="18"/>
                <w:szCs w:val="18"/>
              </w:rPr>
              <w:t xml:space="preserve">welke zich specialiseert in het ontwikkelen, produceren en testen van elektronica op de snijvlakken van industriële automatisering en informatica </w:t>
            </w:r>
            <w:r>
              <w:rPr>
                <w:sz w:val="18"/>
                <w:szCs w:val="18"/>
              </w:rPr>
              <w:t>voer je volgende opdracht uit.</w:t>
            </w:r>
          </w:p>
          <w:p w14:paraId="7DBDE1FD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  <w:p w14:paraId="78939D38" w14:textId="77777777" w:rsidR="009B64B9" w:rsidRDefault="00000000">
            <w:pPr>
              <w:pStyle w:val="Standard"/>
              <w:widowControl w:val="0"/>
              <w:spacing w:line="276" w:lineRule="auto"/>
            </w:pPr>
            <w:r>
              <w:rPr>
                <w:b/>
                <w:sz w:val="18"/>
                <w:szCs w:val="18"/>
              </w:rPr>
              <w:t>Opdracht 1. Begeleiden van testen en onderhoudswerk</w:t>
            </w:r>
          </w:p>
          <w:p w14:paraId="5203665A" w14:textId="77777777" w:rsidR="009B64B9" w:rsidRDefault="00000000">
            <w:pPr>
              <w:pStyle w:val="Standard"/>
              <w:widowControl w:val="0"/>
            </w:pPr>
            <w:r>
              <w:rPr>
                <w:sz w:val="18"/>
                <w:szCs w:val="18"/>
              </w:rPr>
              <w:t xml:space="preserve">Deze opdracht gaat om preventief en correctief onderhoud voor </w:t>
            </w:r>
            <w:r>
              <w:rPr>
                <w:color w:val="FF0000"/>
                <w:sz w:val="18"/>
                <w:szCs w:val="18"/>
              </w:rPr>
              <w:t xml:space="preserve">testopstellingen die op de productievloer staan, maar als problematisch zijn aangemerkt. </w:t>
            </w:r>
            <w:commentRangeStart w:id="1"/>
            <w:r>
              <w:rPr>
                <w:color w:val="FF0000"/>
                <w:sz w:val="18"/>
                <w:szCs w:val="18"/>
              </w:rPr>
              <w:t>Dit wordt gedaan door middel van ‘tickets’, welke op de R&amp;D-afdeling ingezien kunnen worden. Als een apparaat wordt aangemerkt als defect met hoge prioriteit, moet deze per direct worden gerepareerd, zodat productie zo snel mogelijk hervat kan worden</w:t>
            </w:r>
            <w:r>
              <w:rPr>
                <w:sz w:val="18"/>
                <w:szCs w:val="18"/>
              </w:rPr>
              <w:t>. Je begeleidt daarvoor het testen van de betreffende producten en systemen en de uitvoering van het onderhoud door collega’s.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677A7205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  <w:p w14:paraId="5F751629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Bij de leidinggevende of de werkvoorbereider kun je terecht voor vragen en afstemming over het werk. Verder heb je te maken met interne en/of externe medewerkers en de opdrachtgever.</w:t>
            </w:r>
          </w:p>
        </w:tc>
      </w:tr>
      <w:tr w:rsidR="009B64B9" w14:paraId="2C6AE301" w14:textId="77777777">
        <w:tblPrEx>
          <w:tblCellMar>
            <w:top w:w="0" w:type="dxa"/>
            <w:bottom w:w="0" w:type="dxa"/>
          </w:tblCellMar>
        </w:tblPrEx>
        <w:trPr>
          <w:trHeight w:val="947"/>
          <w:jc w:val="center"/>
        </w:trPr>
        <w:tc>
          <w:tcPr>
            <w:tcW w:w="30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4AF9EC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Resultaat</w:t>
            </w:r>
          </w:p>
          <w:p w14:paraId="306AEFF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>Beschrijf het resultaat dat door de student met deze opdracht moet worden bereikt</w:t>
            </w:r>
          </w:p>
          <w:p w14:paraId="1184AF00" w14:textId="77777777" w:rsidR="009B64B9" w:rsidRDefault="009B64B9">
            <w:pPr>
              <w:pStyle w:val="Standard"/>
              <w:widowControl w:val="0"/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3A456E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Het eindresultaat is bereikt wanneer je:</w:t>
            </w:r>
          </w:p>
          <w:p w14:paraId="188649CE" w14:textId="77777777" w:rsidR="009B64B9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335" w:hanging="283"/>
            </w:pPr>
            <w:r>
              <w:rPr>
                <w:color w:val="000000"/>
                <w:sz w:val="18"/>
                <w:szCs w:val="18"/>
              </w:rPr>
              <w:t>Een ontwerp hebt gemaakt en de uit te voeren werkzaamheden daarvoor hebt voorbereid;</w:t>
            </w:r>
          </w:p>
          <w:p w14:paraId="72CA2A31" w14:textId="77777777" w:rsidR="009B64B9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335" w:hanging="283"/>
            </w:pPr>
            <w:r>
              <w:rPr>
                <w:color w:val="000000"/>
                <w:sz w:val="18"/>
                <w:szCs w:val="18"/>
              </w:rPr>
              <w:t>Collega(‘s) hebt begeleid bij het</w:t>
            </w:r>
            <w:r>
              <w:rPr>
                <w:color w:val="FF0000"/>
                <w:sz w:val="18"/>
                <w:szCs w:val="18"/>
              </w:rPr>
              <w:t xml:space="preserve"> installatie</w:t>
            </w:r>
            <w:r>
              <w:rPr>
                <w:color w:val="000000"/>
                <w:sz w:val="18"/>
                <w:szCs w:val="18"/>
              </w:rPr>
              <w:t>proces;</w:t>
            </w:r>
          </w:p>
          <w:p w14:paraId="50C18925" w14:textId="77777777" w:rsidR="009B64B9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335" w:hanging="283"/>
            </w:pPr>
            <w:r>
              <w:rPr>
                <w:color w:val="000000"/>
                <w:sz w:val="18"/>
                <w:szCs w:val="18"/>
              </w:rPr>
              <w:t>Collega(‘s) hebt begeleid bij het onderhoudswerk;</w:t>
            </w:r>
          </w:p>
          <w:p w14:paraId="2BB72749" w14:textId="77777777" w:rsidR="009B64B9" w:rsidRDefault="00000000">
            <w:pPr>
              <w:pStyle w:val="Standard"/>
              <w:widowControl w:val="0"/>
              <w:numPr>
                <w:ilvl w:val="0"/>
                <w:numId w:val="2"/>
              </w:numPr>
              <w:ind w:left="335" w:hanging="283"/>
            </w:pPr>
            <w:r>
              <w:rPr>
                <w:sz w:val="18"/>
                <w:szCs w:val="18"/>
              </w:rPr>
              <w:t>De projectmap compleet hebt gemaakt.</w:t>
            </w:r>
          </w:p>
        </w:tc>
      </w:tr>
      <w:tr w:rsidR="009B64B9" w14:paraId="43099E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B935BC8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Tijdsplanning/Urenplanning</w:t>
            </w:r>
          </w:p>
          <w:p w14:paraId="7F34C6E4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 Vermeld of de opdracht past binnen de tijd die ervoor beschikbaar is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6BF24B9" w14:textId="77777777" w:rsidR="009B64B9" w:rsidRDefault="00000000">
            <w:pPr>
              <w:pStyle w:val="Standard"/>
              <w:widowControl w:val="0"/>
              <w:tabs>
                <w:tab w:val="left" w:pos="452"/>
              </w:tabs>
            </w:pPr>
            <w:r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0350DA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FF0000"/>
                <w:sz w:val="18"/>
                <w:szCs w:val="18"/>
              </w:rPr>
              <w:t>0</w:t>
            </w:r>
            <w:r>
              <w:rPr>
                <w:i/>
                <w:color w:val="FF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uur.</w:t>
            </w:r>
          </w:p>
          <w:p w14:paraId="0DF0857B" w14:textId="77777777" w:rsidR="009B64B9" w:rsidRDefault="009B64B9">
            <w:pPr>
              <w:pStyle w:val="Standard"/>
              <w:widowControl w:val="0"/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F3D82F8" w14:textId="77777777" w:rsidR="009B64B9" w:rsidRDefault="00000000">
            <w:pPr>
              <w:pStyle w:val="Standard"/>
              <w:widowControl w:val="0"/>
              <w:tabs>
                <w:tab w:val="left" w:pos="452"/>
              </w:tabs>
            </w:pPr>
            <w:r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55D64247" w14:textId="77777777" w:rsidR="009B64B9" w:rsidRDefault="000350D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797"/>
              </w:tabs>
              <w:ind w:left="335" w:hanging="283"/>
            </w:pPr>
            <w:r>
              <w:rPr>
                <w:color w:val="FF0000"/>
                <w:sz w:val="18"/>
                <w:szCs w:val="18"/>
              </w:rPr>
              <w:t>8</w:t>
            </w:r>
            <w:r w:rsidR="00000000">
              <w:rPr>
                <w:color w:val="FF0000"/>
                <w:sz w:val="18"/>
                <w:szCs w:val="18"/>
              </w:rPr>
              <w:t xml:space="preserve">0 </w:t>
            </w:r>
            <w:r w:rsidR="00000000">
              <w:rPr>
                <w:sz w:val="18"/>
                <w:szCs w:val="18"/>
              </w:rPr>
              <w:t>voor het begeleiden van onderhoudswerk.</w:t>
            </w:r>
          </w:p>
          <w:p w14:paraId="17B983FF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5CE4D334" w14:textId="77777777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3091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306550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t>Bijlagen</w:t>
            </w:r>
          </w:p>
          <w:p w14:paraId="04F8D33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58CBF7D7" w14:textId="77777777" w:rsidR="009B64B9" w:rsidRDefault="009B64B9">
            <w:pPr>
              <w:pStyle w:val="Standard"/>
              <w:widowControl w:val="0"/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3EFCD8C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Opgenomen bijlagen</w:t>
            </w:r>
          </w:p>
          <w:p w14:paraId="41AD308D" w14:textId="77777777" w:rsidR="009B64B9" w:rsidRDefault="00000000">
            <w:pPr>
              <w:pStyle w:val="ListParagraph"/>
              <w:widowControl w:val="0"/>
              <w:numPr>
                <w:ilvl w:val="0"/>
                <w:numId w:val="3"/>
              </w:numPr>
              <w:ind w:left="335" w:hanging="283"/>
            </w:pPr>
            <w:r>
              <w:rPr>
                <w:sz w:val="18"/>
                <w:szCs w:val="18"/>
              </w:rPr>
              <w:t>Materialen-/onderdelenlijst</w:t>
            </w:r>
          </w:p>
          <w:p w14:paraId="2C2C7002" w14:textId="77777777" w:rsidR="009B64B9" w:rsidRDefault="00000000">
            <w:pPr>
              <w:pStyle w:val="ListParagraph"/>
              <w:widowControl w:val="0"/>
              <w:numPr>
                <w:ilvl w:val="0"/>
                <w:numId w:val="3"/>
              </w:numPr>
              <w:ind w:left="335" w:hanging="283"/>
            </w:pPr>
            <w:r>
              <w:rPr>
                <w:sz w:val="18"/>
                <w:szCs w:val="18"/>
              </w:rPr>
              <w:t>Werkplanning - indeling</w:t>
            </w:r>
          </w:p>
          <w:p w14:paraId="3FD1CDF3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  <w:p w14:paraId="6ED6B938" w14:textId="77777777" w:rsidR="009B64B9" w:rsidRDefault="00000000">
            <w:pPr>
              <w:pStyle w:val="Standard"/>
              <w:widowControl w:val="0"/>
            </w:pPr>
            <w:r>
              <w:rPr>
                <w:sz w:val="18"/>
                <w:szCs w:val="18"/>
              </w:rPr>
              <w:t xml:space="preserve">Opdracht specifieke bijlagen </w:t>
            </w:r>
            <w:r>
              <w:rPr>
                <w:color w:val="FF0000"/>
                <w:sz w:val="18"/>
                <w:szCs w:val="18"/>
              </w:rPr>
              <w:t>[toe te voegen door student, docent of bedrijf]</w:t>
            </w:r>
          </w:p>
          <w:p w14:paraId="3E8C804C" w14:textId="77777777" w:rsidR="009B64B9" w:rsidRDefault="00000000">
            <w:pPr>
              <w:pStyle w:val="CommentText"/>
              <w:widowControl w:val="0"/>
              <w:numPr>
                <w:ilvl w:val="0"/>
                <w:numId w:val="12"/>
              </w:numPr>
              <w:ind w:left="335" w:hanging="283"/>
            </w:pPr>
            <w:r>
              <w:rPr>
                <w:sz w:val="18"/>
                <w:szCs w:val="18"/>
              </w:rPr>
              <w:t>Richtlijnen en vakspecifieke, ruimtelijke en ontwerpeisen</w:t>
            </w:r>
          </w:p>
          <w:p w14:paraId="2F22AD44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Klantspecificaties/kwaliteitseisen</w:t>
            </w:r>
          </w:p>
          <w:p w14:paraId="605DD262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Engelstalige informatie</w:t>
            </w:r>
          </w:p>
          <w:p w14:paraId="0A5CDACA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 xml:space="preserve">Technische documentatie van </w:t>
            </w:r>
            <w:r>
              <w:rPr>
                <w:color w:val="FF0000"/>
                <w:sz w:val="18"/>
                <w:szCs w:val="18"/>
              </w:rPr>
              <w:t>[desbetreffende tester (vertrouwelijk, kan mogelijk niet bijgevoegd worden)]</w:t>
            </w:r>
          </w:p>
          <w:p w14:paraId="27421B0D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Onderhoudsopdracht</w:t>
            </w:r>
          </w:p>
          <w:p w14:paraId="2E1486E2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648758AD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 xml:space="preserve">Bedrijfsspecifieke bijlagen </w:t>
            </w:r>
            <w:r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3761D71D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Format/formulier voor uitwerking planningsrapportage</w:t>
            </w:r>
          </w:p>
          <w:p w14:paraId="3F864D73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Format/formulier voor uitwerking projectrapportage</w:t>
            </w:r>
          </w:p>
          <w:p w14:paraId="1E560D6B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Checklists kwaliteitscontrole</w:t>
            </w:r>
          </w:p>
          <w:p w14:paraId="664D9723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Bedrijfsvoorschriften</w:t>
            </w:r>
          </w:p>
          <w:p w14:paraId="49AC0EAD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Normen</w:t>
            </w:r>
          </w:p>
          <w:p w14:paraId="68BBF171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Lege onderhoudsrapportage</w:t>
            </w:r>
          </w:p>
          <w:p w14:paraId="0D2A59CA" w14:textId="77777777" w:rsidR="009B64B9" w:rsidRDefault="00000000">
            <w:pPr>
              <w:pStyle w:val="CommentText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Bedrijfsrichtlijnen voor de afronding van het project en de rapportage van acceptatie</w:t>
            </w:r>
          </w:p>
          <w:p w14:paraId="2CC356C7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</w:tc>
      </w:tr>
      <w:tr w:rsidR="009B64B9" w14:paraId="714B2A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1DCB9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1875399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color w:val="000000"/>
              </w:rPr>
              <w:lastRenderedPageBreak/>
              <w:t>Opdracht</w:t>
            </w:r>
          </w:p>
          <w:p w14:paraId="4F9EE907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1E5E8038" w14:textId="77777777" w:rsidR="009B64B9" w:rsidRDefault="009B64B9">
            <w:pPr>
              <w:pStyle w:val="Standard"/>
              <w:widowControl w:val="0"/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A69B38B" w14:textId="77777777" w:rsidR="009B64B9" w:rsidRDefault="00000000">
            <w:pPr>
              <w:pStyle w:val="Standard"/>
              <w:widowControl w:val="0"/>
              <w:spacing w:line="276" w:lineRule="auto"/>
            </w:pPr>
            <w:r>
              <w:rPr>
                <w:b/>
                <w:color w:val="000000"/>
                <w:sz w:val="18"/>
                <w:szCs w:val="18"/>
              </w:rPr>
              <w:t xml:space="preserve">Opdracht 1. </w:t>
            </w:r>
            <w:r>
              <w:rPr>
                <w:b/>
                <w:sz w:val="18"/>
                <w:szCs w:val="18"/>
              </w:rPr>
              <w:t>Begeleiden van testen en onderhoudswerk</w:t>
            </w:r>
          </w:p>
          <w:p w14:paraId="3419B51D" w14:textId="77777777" w:rsidR="009B64B9" w:rsidRDefault="009B64B9">
            <w:pPr>
              <w:pStyle w:val="Standard"/>
              <w:widowControl w:val="0"/>
              <w:spacing w:line="276" w:lineRule="auto"/>
              <w:rPr>
                <w:b/>
                <w:sz w:val="18"/>
                <w:szCs w:val="18"/>
              </w:rPr>
            </w:pPr>
          </w:p>
          <w:p w14:paraId="5945D64D" w14:textId="77777777" w:rsidR="009B64B9" w:rsidRDefault="00000000">
            <w:pPr>
              <w:pStyle w:val="Standard"/>
              <w:widowControl w:val="0"/>
              <w:spacing w:line="276" w:lineRule="auto"/>
            </w:pPr>
            <w:commentRangeStart w:id="2"/>
            <w:r>
              <w:rPr>
                <w:rFonts w:eastAsia="Calibri"/>
                <w:color w:val="FF0000"/>
                <w:sz w:val="18"/>
                <w:szCs w:val="18"/>
              </w:rPr>
              <w:t>[Beschrijf hier uitgebreid de opdracht. Verwijs naar bijlagen. Het moet helemaal duidelijk zijn wat er gedaan wordt, wie aangestuurd wordt hoe het aangepakt gaat worden]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673B2DB9" w14:textId="77777777" w:rsidR="009B64B9" w:rsidRDefault="00000000">
            <w:pPr>
              <w:pStyle w:val="Standard"/>
              <w:widowControl w:val="0"/>
            </w:pPr>
            <w:r>
              <w:rPr>
                <w:sz w:val="18"/>
                <w:szCs w:val="18"/>
              </w:rPr>
              <w:t xml:space="preserve">Voor deze opdracht </w:t>
            </w:r>
            <w:r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645605AB" w14:textId="77777777" w:rsidR="009B64B9" w:rsidRDefault="009B64B9">
            <w:pPr>
              <w:pStyle w:val="ListParagraph"/>
              <w:widowControl w:val="0"/>
              <w:ind w:left="0"/>
              <w:rPr>
                <w:color w:val="000000"/>
                <w:sz w:val="18"/>
                <w:szCs w:val="18"/>
              </w:rPr>
            </w:pPr>
          </w:p>
          <w:p w14:paraId="53246DCD" w14:textId="77777777" w:rsidR="009B64B9" w:rsidRDefault="00000000">
            <w:pPr>
              <w:pStyle w:val="ListParagraph"/>
              <w:widowControl w:val="0"/>
              <w:ind w:left="0"/>
            </w:pPr>
            <w:r>
              <w:rPr>
                <w:color w:val="000000"/>
                <w:sz w:val="18"/>
                <w:szCs w:val="18"/>
              </w:rPr>
              <w:t>Begeleiden testen (P1-K2-W1)</w:t>
            </w:r>
          </w:p>
          <w:p w14:paraId="379534E7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Informeer de klant over het werk en eventuele overlast.</w:t>
            </w:r>
            <w:r>
              <w:rPr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>CDS Electronics B.V.</w:t>
            </w:r>
          </w:p>
          <w:p w14:paraId="721B5D2E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 xml:space="preserve">Maak een taakverdeling voor het testen en controleren/inspecteren van </w:t>
            </w:r>
            <w:r>
              <w:rPr>
                <w:color w:val="FF0000"/>
                <w:sz w:val="18"/>
                <w:szCs w:val="18"/>
              </w:rPr>
              <w:t>één of meerdere testsystemen voor productie welke als problematisch zijn aangemerkt.</w:t>
            </w:r>
          </w:p>
          <w:p w14:paraId="1ED290B2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Instrueer de collega’s, begeleid het testen en stuur zo nodig bij.</w:t>
            </w:r>
            <w:r>
              <w:rPr>
                <w:sz w:val="18"/>
                <w:szCs w:val="18"/>
              </w:rPr>
              <w:br/>
            </w:r>
            <w:r>
              <w:rPr>
                <w:color w:val="FF0000"/>
                <w:sz w:val="18"/>
                <w:szCs w:val="18"/>
              </w:rPr>
              <w:t>Afhankelijk van wie first-line en second-line support heeft de desbetreffende week;</w:t>
            </w:r>
          </w:p>
          <w:p w14:paraId="0F05AE32" w14:textId="77777777" w:rsidR="009B64B9" w:rsidRDefault="00000000">
            <w:pPr>
              <w:pStyle w:val="ListParagraph"/>
              <w:widowControl w:val="0"/>
              <w:numPr>
                <w:ilvl w:val="1"/>
                <w:numId w:val="1"/>
              </w:numPr>
              <w:ind w:left="335" w:hanging="283"/>
            </w:pPr>
            <w:r>
              <w:rPr>
                <w:color w:val="FF0000"/>
                <w:sz w:val="18"/>
                <w:szCs w:val="18"/>
              </w:rPr>
              <w:t>Arjen Jellema</w:t>
            </w:r>
          </w:p>
          <w:p w14:paraId="67F86A1C" w14:textId="77777777" w:rsidR="009B64B9" w:rsidRDefault="00000000">
            <w:pPr>
              <w:pStyle w:val="ListParagraph"/>
              <w:widowControl w:val="0"/>
              <w:numPr>
                <w:ilvl w:val="1"/>
                <w:numId w:val="1"/>
              </w:numPr>
              <w:ind w:left="335" w:hanging="283"/>
            </w:pPr>
            <w:r>
              <w:rPr>
                <w:color w:val="FF0000"/>
                <w:sz w:val="18"/>
                <w:szCs w:val="18"/>
              </w:rPr>
              <w:t>Tobias Roest</w:t>
            </w:r>
          </w:p>
          <w:p w14:paraId="400BABFC" w14:textId="77777777" w:rsidR="009B64B9" w:rsidRDefault="00000000">
            <w:pPr>
              <w:pStyle w:val="ListParagraph"/>
              <w:widowControl w:val="0"/>
              <w:numPr>
                <w:ilvl w:val="1"/>
                <w:numId w:val="1"/>
              </w:numPr>
              <w:ind w:left="335" w:hanging="283"/>
            </w:pPr>
            <w:proofErr w:type="spellStart"/>
            <w:r>
              <w:rPr>
                <w:color w:val="FF0000"/>
                <w:sz w:val="18"/>
                <w:szCs w:val="18"/>
              </w:rPr>
              <w:t>Petrica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Herciu</w:t>
            </w:r>
            <w:proofErr w:type="spellEnd"/>
          </w:p>
          <w:p w14:paraId="1AD1A709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Neem in de projectrapportage de werkopdracht op en beschrijf:</w:t>
            </w:r>
          </w:p>
          <w:p w14:paraId="7801B87E" w14:textId="77777777" w:rsidR="009B64B9" w:rsidRDefault="00000000">
            <w:pPr>
              <w:pStyle w:val="CommentText"/>
              <w:widowControl w:val="0"/>
              <w:numPr>
                <w:ilvl w:val="1"/>
                <w:numId w:val="1"/>
              </w:numPr>
              <w:ind w:left="619" w:hanging="284"/>
            </w:pPr>
            <w:r>
              <w:rPr>
                <w:sz w:val="18"/>
                <w:szCs w:val="18"/>
              </w:rPr>
              <w:t xml:space="preserve">De huidige staat van het </w:t>
            </w:r>
            <w:r>
              <w:rPr>
                <w:color w:val="FF0000"/>
                <w:sz w:val="18"/>
                <w:szCs w:val="18"/>
              </w:rPr>
              <w:t>defecte testsysteem;</w:t>
            </w:r>
          </w:p>
          <w:p w14:paraId="750FAAC3" w14:textId="77777777" w:rsidR="009B64B9" w:rsidRDefault="00000000">
            <w:pPr>
              <w:pStyle w:val="CommentText"/>
              <w:widowControl w:val="0"/>
              <w:numPr>
                <w:ilvl w:val="1"/>
                <w:numId w:val="1"/>
              </w:numPr>
              <w:ind w:left="619" w:hanging="284"/>
            </w:pPr>
            <w:r>
              <w:rPr>
                <w:sz w:val="18"/>
                <w:szCs w:val="18"/>
              </w:rPr>
              <w:t>De uitgevoerde testen/controles en de bevindingen daaruit;</w:t>
            </w:r>
          </w:p>
          <w:p w14:paraId="7516F7BE" w14:textId="77777777" w:rsidR="009B64B9" w:rsidRDefault="00000000">
            <w:pPr>
              <w:pStyle w:val="CommentText"/>
              <w:widowControl w:val="0"/>
              <w:numPr>
                <w:ilvl w:val="1"/>
                <w:numId w:val="1"/>
              </w:numPr>
              <w:ind w:left="619" w:hanging="284"/>
            </w:pPr>
            <w:r>
              <w:rPr>
                <w:sz w:val="18"/>
                <w:szCs w:val="18"/>
              </w:rPr>
              <w:t>Welke werkzaamheden moeten worden uitgevoerd om het in optimale staat te brengen;</w:t>
            </w:r>
          </w:p>
          <w:p w14:paraId="0D2B2C70" w14:textId="77777777" w:rsidR="009B64B9" w:rsidRDefault="00000000">
            <w:pPr>
              <w:pStyle w:val="CommentText"/>
              <w:widowControl w:val="0"/>
              <w:numPr>
                <w:ilvl w:val="1"/>
                <w:numId w:val="1"/>
              </w:numPr>
              <w:ind w:left="619" w:hanging="284"/>
            </w:pPr>
            <w:r>
              <w:rPr>
                <w:sz w:val="18"/>
                <w:szCs w:val="18"/>
              </w:rPr>
              <w:t xml:space="preserve">Een voorstel voor onderhoud/beheer van </w:t>
            </w:r>
            <w:r>
              <w:rPr>
                <w:color w:val="FF0000"/>
                <w:sz w:val="18"/>
                <w:szCs w:val="18"/>
              </w:rPr>
              <w:t xml:space="preserve">het defecte testsysteem </w:t>
            </w:r>
            <w:r>
              <w:rPr>
                <w:sz w:val="18"/>
                <w:szCs w:val="18"/>
              </w:rPr>
              <w:t>in de toekomst.</w:t>
            </w:r>
          </w:p>
          <w:p w14:paraId="4C547444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  <w:p w14:paraId="5EFD3BA7" w14:textId="77777777" w:rsidR="009B64B9" w:rsidRDefault="00000000">
            <w:pPr>
              <w:pStyle w:val="Standard"/>
              <w:widowControl w:val="0"/>
            </w:pPr>
            <w:r>
              <w:rPr>
                <w:sz w:val="18"/>
                <w:szCs w:val="18"/>
              </w:rPr>
              <w:t>Begeleiden uitvoering onderhoud (P1-K2-W2)</w:t>
            </w:r>
          </w:p>
          <w:p w14:paraId="33E66589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Organiseer de nodige mensen en middelen voor de uit te voeren reparatie en modificatie.</w:t>
            </w:r>
          </w:p>
          <w:p w14:paraId="28D219E1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Houd de opdrachtgever op de hoogte van de voortgang van het werk.</w:t>
            </w:r>
          </w:p>
          <w:p w14:paraId="1F378FCD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Instrueer de collega’s over de onderhoudsopdracht en bewaak de kwaliteit en de productiviteit.</w:t>
            </w:r>
          </w:p>
          <w:p w14:paraId="319474C1" w14:textId="77777777" w:rsidR="009B64B9" w:rsidRDefault="00000000">
            <w:pPr>
              <w:pStyle w:val="ListParagraph"/>
              <w:widowControl w:val="0"/>
              <w:numPr>
                <w:ilvl w:val="0"/>
                <w:numId w:val="1"/>
              </w:numPr>
              <w:ind w:left="335" w:hanging="283"/>
            </w:pPr>
            <w:r>
              <w:rPr>
                <w:sz w:val="18"/>
                <w:szCs w:val="18"/>
              </w:rPr>
              <w:t>Noteer hoe tijdens de uitvoering rekening is gehouden met de wensen van de opdrachtgever.</w:t>
            </w:r>
          </w:p>
          <w:p w14:paraId="274FDC51" w14:textId="77777777" w:rsidR="009B64B9" w:rsidRDefault="009B64B9">
            <w:pPr>
              <w:pStyle w:val="Standard"/>
              <w:widowControl w:val="0"/>
              <w:rPr>
                <w:sz w:val="18"/>
                <w:szCs w:val="18"/>
              </w:rPr>
            </w:pPr>
          </w:p>
          <w:p w14:paraId="3DC3DEDA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Tijdens de examenopdracht vul je de (digitale) projectmap steeds verder aan. Deze (digitale) projectmap lever je na het afronden van de werkzaamheden in bij de beoordelaars.</w:t>
            </w:r>
          </w:p>
          <w:p w14:paraId="1E49195B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755E6876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 en de criteria vind je in het Beoordelingsformulier.</w:t>
            </w:r>
          </w:p>
          <w:p w14:paraId="41DA5DBE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</w:tbl>
    <w:p w14:paraId="6BBD64D5" w14:textId="77777777" w:rsidR="009B64B9" w:rsidRDefault="009B64B9">
      <w:pPr>
        <w:pStyle w:val="Standard"/>
        <w:rPr>
          <w:sz w:val="18"/>
          <w:szCs w:val="18"/>
        </w:rPr>
      </w:pPr>
    </w:p>
    <w:p w14:paraId="5BD2244E" w14:textId="77777777" w:rsidR="009B64B9" w:rsidRDefault="009B64B9">
      <w:pPr>
        <w:pageBreakBefore/>
      </w:pPr>
    </w:p>
    <w:tbl>
      <w:tblPr>
        <w:tblW w:w="89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0"/>
      </w:tblGrid>
      <w:tr w:rsidR="009B64B9" w14:paraId="33E8C9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7C7B7F4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b/>
                <w:bCs/>
                <w:color w:val="000000"/>
              </w:rPr>
              <w:t>Akkoordverklaring BPV-bedrijf/ afnamelocatie</w:t>
            </w:r>
          </w:p>
        </w:tc>
      </w:tr>
      <w:tr w:rsidR="009B64B9" w14:paraId="7A4940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04884199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9B64B9" w14:paraId="2C1C1F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6731F35E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Naam praktijkbegeleider:</w:t>
            </w:r>
          </w:p>
          <w:p w14:paraId="0252588F" w14:textId="77777777" w:rsidR="009B64B9" w:rsidRDefault="00000000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Eric Braam</w:t>
            </w:r>
          </w:p>
        </w:tc>
      </w:tr>
      <w:tr w:rsidR="009B64B9" w14:paraId="38CD6A66" w14:textId="77777777">
        <w:tblPrEx>
          <w:tblCellMar>
            <w:top w:w="0" w:type="dxa"/>
            <w:bottom w:w="0" w:type="dxa"/>
          </w:tblCellMar>
        </w:tblPrEx>
        <w:trPr>
          <w:trHeight w:val="1041"/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4DF6D18A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Handtekening:</w:t>
            </w:r>
          </w:p>
          <w:p w14:paraId="10D16863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4C9E5BDB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7236BBBE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6B10AA9C" w14:textId="77777777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3B77A6FE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Datum:</w:t>
            </w:r>
          </w:p>
          <w:p w14:paraId="784E333D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</w:tbl>
    <w:p w14:paraId="796E21D2" w14:textId="77777777" w:rsidR="009B64B9" w:rsidRDefault="009B64B9">
      <w:pPr>
        <w:pStyle w:val="Standard"/>
        <w:rPr>
          <w:sz w:val="18"/>
          <w:szCs w:val="18"/>
        </w:rPr>
      </w:pPr>
    </w:p>
    <w:tbl>
      <w:tblPr>
        <w:tblW w:w="89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0"/>
      </w:tblGrid>
      <w:tr w:rsidR="009B64B9" w14:paraId="5A5664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1147EEF" w14:textId="77777777" w:rsidR="009B64B9" w:rsidRDefault="00000000">
            <w:pPr>
              <w:pStyle w:val="Standard"/>
              <w:widowControl w:val="0"/>
              <w:spacing w:before="60" w:after="60"/>
            </w:pPr>
            <w:r>
              <w:rPr>
                <w:b/>
                <w:bCs/>
              </w:rPr>
              <w:t>Akkoordverklaring student</w:t>
            </w:r>
          </w:p>
        </w:tc>
      </w:tr>
      <w:tr w:rsidR="009B64B9" w14:paraId="740DDA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3F4FD0E6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9B64B9" w14:paraId="456177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52843D43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Naam student:</w:t>
            </w:r>
          </w:p>
          <w:p w14:paraId="362F0862" w14:textId="77777777" w:rsidR="009B64B9" w:rsidRDefault="00000000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Bouke van der Velde</w:t>
            </w:r>
          </w:p>
        </w:tc>
      </w:tr>
      <w:tr w:rsidR="009B64B9" w14:paraId="6CD6A7DA" w14:textId="77777777">
        <w:tblPrEx>
          <w:tblCellMar>
            <w:top w:w="0" w:type="dxa"/>
            <w:bottom w:w="0" w:type="dxa"/>
          </w:tblCellMar>
        </w:tblPrEx>
        <w:trPr>
          <w:trHeight w:val="1041"/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473862FD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Handtekening:</w:t>
            </w:r>
          </w:p>
          <w:p w14:paraId="593A6085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2F95BBA3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1E4C3695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4D71F5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01F2391B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Datum:</w:t>
            </w:r>
          </w:p>
          <w:p w14:paraId="44856B4B" w14:textId="77777777" w:rsidR="009B64B9" w:rsidRDefault="00000000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21-03-2023</w:t>
            </w:r>
          </w:p>
        </w:tc>
      </w:tr>
    </w:tbl>
    <w:p w14:paraId="27EC3351" w14:textId="77777777" w:rsidR="009B64B9" w:rsidRDefault="009B64B9">
      <w:pPr>
        <w:pStyle w:val="Standard"/>
        <w:rPr>
          <w:color w:val="000000"/>
          <w:sz w:val="18"/>
          <w:szCs w:val="18"/>
        </w:rPr>
      </w:pPr>
    </w:p>
    <w:tbl>
      <w:tblPr>
        <w:tblW w:w="891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6"/>
        <w:gridCol w:w="4960"/>
        <w:gridCol w:w="3265"/>
      </w:tblGrid>
      <w:tr w:rsidR="009B64B9" w14:paraId="226BE733" w14:textId="77777777">
        <w:tblPrEx>
          <w:tblCellMar>
            <w:top w:w="0" w:type="dxa"/>
            <w:bottom w:w="0" w:type="dxa"/>
          </w:tblCellMar>
        </w:tblPrEx>
        <w:trPr>
          <w:trHeight w:val="244"/>
          <w:jc w:val="center"/>
        </w:trPr>
        <w:tc>
          <w:tcPr>
            <w:tcW w:w="56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7968FE" w14:textId="77777777" w:rsidR="009B64B9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85" w:type="dxa"/>
              <w:right w:w="108" w:type="dxa"/>
            </w:tcMar>
            <w:vAlign w:val="center"/>
          </w:tcPr>
          <w:p w14:paraId="6BBDA572" w14:textId="77777777" w:rsidR="009B64B9" w:rsidRDefault="00000000">
            <w:pPr>
              <w:pStyle w:val="Standard"/>
              <w:widowControl w:val="0"/>
              <w:shd w:val="clear" w:color="auto" w:fill="B9C8CD"/>
              <w:jc w:val="right"/>
            </w:pPr>
            <w:r>
              <w:rPr>
                <w:i/>
                <w:iCs/>
                <w:color w:val="000000"/>
                <w:sz w:val="16"/>
                <w:szCs w:val="16"/>
              </w:rPr>
              <w:t>Kruis onderstaand het</w:t>
            </w:r>
          </w:p>
          <w:p w14:paraId="65810A10" w14:textId="77777777" w:rsidR="009B64B9" w:rsidRDefault="00000000">
            <w:pPr>
              <w:pStyle w:val="Standard"/>
              <w:widowControl w:val="0"/>
              <w:jc w:val="right"/>
            </w:pPr>
            <w:proofErr w:type="gramStart"/>
            <w:r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9B64B9" w14:paraId="0F474A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20914BC6" w14:textId="77777777" w:rsidR="009B64B9" w:rsidRDefault="009B64B9">
            <w:pPr>
              <w:pStyle w:val="Standard"/>
              <w:widowControl w:val="0"/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01149FE8" w14:textId="77777777" w:rsidR="009B64B9" w:rsidRDefault="00000000">
            <w:pPr>
              <w:pStyle w:val="Standard"/>
              <w:widowControl w:val="0"/>
              <w:spacing w:before="120" w:after="120"/>
            </w:pPr>
            <w:r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9B64B9" w14:paraId="152F89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3D0FFA58" w14:textId="77777777" w:rsidR="009B64B9" w:rsidRDefault="009B64B9">
            <w:pPr>
              <w:pStyle w:val="Standard"/>
              <w:widowControl w:val="0"/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2903E331" w14:textId="77777777" w:rsidR="009B64B9" w:rsidRDefault="00000000">
            <w:pPr>
              <w:pStyle w:val="Standard"/>
              <w:widowControl w:val="0"/>
              <w:spacing w:before="120" w:after="120"/>
            </w:pPr>
            <w:r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9B64B9" w14:paraId="2D9F7D39" w14:textId="77777777">
        <w:tblPrEx>
          <w:tblCellMar>
            <w:top w:w="0" w:type="dxa"/>
            <w:bottom w:w="0" w:type="dxa"/>
          </w:tblCellMar>
        </w:tblPrEx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5BAB43B2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Naam:</w:t>
            </w:r>
          </w:p>
          <w:p w14:paraId="5450E5AB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3E87C170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Functie:</w:t>
            </w:r>
          </w:p>
          <w:p w14:paraId="7914CA3D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36D579C2" w14:textId="77777777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5A93BF4F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Handtekening:</w:t>
            </w:r>
          </w:p>
          <w:p w14:paraId="711F1E1A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51D2B492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  <w:p w14:paraId="1B6618E3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677CBD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1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08" w:type="dxa"/>
              <w:bottom w:w="85" w:type="dxa"/>
              <w:right w:w="108" w:type="dxa"/>
            </w:tcMar>
          </w:tcPr>
          <w:p w14:paraId="36ACD148" w14:textId="77777777" w:rsidR="009B64B9" w:rsidRDefault="00000000">
            <w:pPr>
              <w:pStyle w:val="Standard"/>
              <w:widowControl w:val="0"/>
            </w:pPr>
            <w:r>
              <w:rPr>
                <w:color w:val="000000"/>
                <w:sz w:val="18"/>
                <w:szCs w:val="18"/>
              </w:rPr>
              <w:t>Datum:</w:t>
            </w:r>
          </w:p>
          <w:p w14:paraId="1EE58DC7" w14:textId="77777777" w:rsidR="009B64B9" w:rsidRDefault="009B64B9">
            <w:pPr>
              <w:pStyle w:val="Standard"/>
              <w:widowControl w:val="0"/>
              <w:rPr>
                <w:color w:val="000000"/>
                <w:sz w:val="18"/>
                <w:szCs w:val="18"/>
              </w:rPr>
            </w:pPr>
          </w:p>
        </w:tc>
      </w:tr>
      <w:tr w:rsidR="009B64B9" w14:paraId="324BCF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78CDECA" w14:textId="77777777" w:rsidR="009B64B9" w:rsidRDefault="009B64B9">
            <w:pPr>
              <w:pStyle w:val="Standard"/>
              <w:widowControl w:val="0"/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21721B04" w14:textId="77777777" w:rsidR="009B64B9" w:rsidRDefault="009B64B9">
      <w:pPr>
        <w:pStyle w:val="Standard"/>
        <w:rPr>
          <w:sz w:val="18"/>
          <w:szCs w:val="18"/>
        </w:rPr>
      </w:pPr>
    </w:p>
    <w:p w14:paraId="3183381A" w14:textId="77777777" w:rsidR="009B64B9" w:rsidRDefault="009B64B9">
      <w:pPr>
        <w:pStyle w:val="Standard"/>
        <w:rPr>
          <w:sz w:val="18"/>
          <w:szCs w:val="18"/>
        </w:rPr>
      </w:pPr>
    </w:p>
    <w:p w14:paraId="120C1A82" w14:textId="77777777" w:rsidR="009B64B9" w:rsidRDefault="009B64B9">
      <w:pPr>
        <w:pStyle w:val="Standard"/>
        <w:rPr>
          <w:sz w:val="18"/>
          <w:szCs w:val="18"/>
        </w:rPr>
      </w:pPr>
    </w:p>
    <w:p w14:paraId="7561B7A1" w14:textId="77777777" w:rsidR="009B64B9" w:rsidRDefault="009B64B9">
      <w:pPr>
        <w:pStyle w:val="Standard"/>
        <w:rPr>
          <w:sz w:val="18"/>
          <w:szCs w:val="18"/>
        </w:rPr>
      </w:pPr>
    </w:p>
    <w:p w14:paraId="40CE837D" w14:textId="77777777" w:rsidR="009B64B9" w:rsidRDefault="009B64B9">
      <w:pPr>
        <w:pStyle w:val="Standard"/>
        <w:rPr>
          <w:sz w:val="18"/>
          <w:szCs w:val="18"/>
        </w:rPr>
      </w:pPr>
    </w:p>
    <w:p w14:paraId="4D9730BF" w14:textId="77777777" w:rsidR="009B64B9" w:rsidRDefault="009B64B9">
      <w:pPr>
        <w:pStyle w:val="Standard"/>
        <w:rPr>
          <w:sz w:val="18"/>
          <w:szCs w:val="18"/>
        </w:rPr>
      </w:pPr>
    </w:p>
    <w:p w14:paraId="3C35DD2A" w14:textId="77777777" w:rsidR="009B64B9" w:rsidRDefault="009B64B9">
      <w:pPr>
        <w:pStyle w:val="Standard"/>
        <w:rPr>
          <w:sz w:val="18"/>
          <w:szCs w:val="18"/>
        </w:rPr>
      </w:pPr>
    </w:p>
    <w:p w14:paraId="79725C8F" w14:textId="77777777" w:rsidR="009B64B9" w:rsidRDefault="009B64B9">
      <w:pPr>
        <w:pStyle w:val="Standard"/>
        <w:rPr>
          <w:sz w:val="18"/>
          <w:szCs w:val="18"/>
        </w:rPr>
      </w:pPr>
    </w:p>
    <w:p w14:paraId="3355E504" w14:textId="77777777" w:rsidR="009B64B9" w:rsidRDefault="009B64B9">
      <w:pPr>
        <w:pageBreakBefore/>
      </w:pPr>
    </w:p>
    <w:tbl>
      <w:tblPr>
        <w:tblW w:w="919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9"/>
      </w:tblGrid>
      <w:tr w:rsidR="009B64B9" w14:paraId="02469AA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FA917" w14:textId="77777777" w:rsidR="009B64B9" w:rsidRDefault="00000000">
            <w:pPr>
              <w:pStyle w:val="Standard"/>
              <w:rPr>
                <w:b/>
              </w:rPr>
            </w:pPr>
            <w:r>
              <w:rPr>
                <w:b/>
              </w:rPr>
              <w:t>Bijlage 1   Materialen-/onderdelenlijst</w:t>
            </w:r>
          </w:p>
        </w:tc>
      </w:tr>
    </w:tbl>
    <w:p w14:paraId="69A763C3" w14:textId="77777777" w:rsidR="009B64B9" w:rsidRDefault="009B64B9">
      <w:pPr>
        <w:pStyle w:val="Standard"/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</w:p>
    <w:tbl>
      <w:tblPr>
        <w:tblW w:w="919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2799"/>
        <w:gridCol w:w="2641"/>
        <w:gridCol w:w="1631"/>
      </w:tblGrid>
      <w:tr w:rsidR="009B64B9" w14:paraId="4ADA24A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B218A" w14:textId="77777777" w:rsidR="009B64B9" w:rsidRDefault="00000000">
            <w:pPr>
              <w:pStyle w:val="Standard"/>
            </w:pPr>
            <w:r>
              <w:t>Naam student:</w:t>
            </w:r>
          </w:p>
        </w:tc>
        <w:tc>
          <w:tcPr>
            <w:tcW w:w="2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299B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6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0524F" w14:textId="77777777" w:rsidR="009B64B9" w:rsidRDefault="00000000">
            <w:pPr>
              <w:pStyle w:val="Standard"/>
            </w:pPr>
            <w:r>
              <w:t>Opdracht-/ordernummer: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5D18" w14:textId="77777777" w:rsidR="009B64B9" w:rsidRDefault="009B64B9">
            <w:pPr>
              <w:pStyle w:val="Standard"/>
            </w:pPr>
          </w:p>
        </w:tc>
      </w:tr>
    </w:tbl>
    <w:p w14:paraId="2DBC1632" w14:textId="77777777" w:rsidR="009B64B9" w:rsidRDefault="009B64B9">
      <w:pPr>
        <w:pStyle w:val="Standard"/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W w:w="919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2"/>
        <w:gridCol w:w="3847"/>
      </w:tblGrid>
      <w:tr w:rsidR="009B64B9" w14:paraId="3F94088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C509C" w14:textId="77777777" w:rsidR="009B64B9" w:rsidRDefault="00000000">
            <w:pPr>
              <w:pStyle w:val="Standard"/>
            </w:pPr>
            <w:r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D3F59" w14:textId="77777777" w:rsidR="009B64B9" w:rsidRDefault="00000000">
            <w:pPr>
              <w:pStyle w:val="Standard"/>
            </w:pPr>
            <w:r>
              <w:rPr>
                <w:b/>
                <w:sz w:val="18"/>
                <w:szCs w:val="18"/>
              </w:rPr>
              <w:t>Opmerking</w:t>
            </w:r>
          </w:p>
        </w:tc>
      </w:tr>
      <w:tr w:rsidR="009B64B9" w14:paraId="4BFB7EA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8230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459F3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7136119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333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4E80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443BBDD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E68F0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C92E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4B1A122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35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001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FFC804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5628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11D43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955313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24E6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B61D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7EC0791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7A59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75B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56A0813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939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24DF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0EA0F8E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ACF4F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FF4D8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6EB2587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A30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BC0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26F6799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9A35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9BE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46B7816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3D7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2E35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2896C1E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C6E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484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4A6D243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B8C5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523D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6FD5CF4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2E01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ACBB5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2A2E63F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69B4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A092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7C22257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5D5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36479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1EEA07E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FFD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1BE5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12D3534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9EA8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4AE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03F9CF9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A7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A81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2900EE8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E1ED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D40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140F1F8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C24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1233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4198A41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07D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54E4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28F9292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EA7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7E1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F45097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C985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B71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6BDC580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625D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69D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DE921C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3A7F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0E80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58DA34A0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1FB54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3A12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</w:tbl>
    <w:p w14:paraId="4621C7B3" w14:textId="77777777" w:rsidR="009B64B9" w:rsidRDefault="009B64B9">
      <w:pPr>
        <w:pStyle w:val="Standard"/>
        <w:rPr>
          <w:sz w:val="14"/>
          <w:szCs w:val="14"/>
        </w:rPr>
      </w:pPr>
    </w:p>
    <w:p w14:paraId="18F6F53F" w14:textId="77777777" w:rsidR="009B64B9" w:rsidRDefault="009B64B9">
      <w:pPr>
        <w:pageBreakBefore/>
      </w:pPr>
    </w:p>
    <w:tbl>
      <w:tblPr>
        <w:tblW w:w="919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5"/>
        <w:gridCol w:w="2917"/>
        <w:gridCol w:w="1354"/>
        <w:gridCol w:w="3423"/>
      </w:tblGrid>
      <w:tr w:rsidR="009B64B9" w14:paraId="75BD960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B35D9" w14:textId="77777777" w:rsidR="009B64B9" w:rsidRDefault="00000000">
            <w:pPr>
              <w:pStyle w:val="Standard"/>
              <w:rPr>
                <w:b/>
              </w:rPr>
            </w:pPr>
            <w:r>
              <w:rPr>
                <w:b/>
              </w:rPr>
              <w:t>Bijlage 2   Werkplanning - indeling</w:t>
            </w:r>
          </w:p>
        </w:tc>
      </w:tr>
      <w:tr w:rsidR="009B64B9" w14:paraId="59D7B082" w14:textId="77777777">
        <w:tblPrEx>
          <w:tblCellMar>
            <w:top w:w="0" w:type="dxa"/>
            <w:bottom w:w="0" w:type="dxa"/>
          </w:tblCellMar>
        </w:tblPrEx>
        <w:tc>
          <w:tcPr>
            <w:tcW w:w="15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8BD8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18B1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2FA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BC16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F97186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B637D" w14:textId="77777777" w:rsidR="009B64B9" w:rsidRDefault="00000000">
            <w:pPr>
              <w:pStyle w:val="Standard"/>
            </w:pPr>
            <w:r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47A57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5DCA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643D6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50F4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51082EB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7DC3" w14:textId="77777777" w:rsidR="009B64B9" w:rsidRDefault="00000000">
            <w:pPr>
              <w:pStyle w:val="Standard"/>
            </w:pPr>
            <w:r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559D" w14:textId="77777777" w:rsidR="009B64B9" w:rsidRDefault="009B64B9">
            <w:pPr>
              <w:pStyle w:val="Standard"/>
              <w:rPr>
                <w:b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95596" w14:textId="77777777" w:rsidR="009B64B9" w:rsidRDefault="009B64B9">
            <w:pPr>
              <w:pStyle w:val="Standard"/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4FE30" w14:textId="77777777" w:rsidR="009B64B9" w:rsidRDefault="009B64B9">
            <w:pPr>
              <w:pStyle w:val="Standard"/>
              <w:rPr>
                <w:b/>
                <w:sz w:val="18"/>
                <w:szCs w:val="18"/>
              </w:rPr>
            </w:pPr>
          </w:p>
        </w:tc>
      </w:tr>
      <w:tr w:rsidR="009B64B9" w14:paraId="62DADBD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5BE16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A1907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Arjen Jellema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EDC83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 xml:space="preserve">Monteur 4 </w:t>
            </w:r>
            <w:proofErr w:type="gramStart"/>
            <w:r>
              <w:rPr>
                <w:sz w:val="18"/>
                <w:szCs w:val="18"/>
              </w:rPr>
              <w:t>( )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E658F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(                 )*</w:t>
            </w:r>
          </w:p>
        </w:tc>
      </w:tr>
      <w:tr w:rsidR="009B64B9" w14:paraId="6B9B8A5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1A0FB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95BAD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Tobias Roest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EF947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 xml:space="preserve">Monteur 5 </w:t>
            </w:r>
            <w:proofErr w:type="gramStart"/>
            <w:r>
              <w:rPr>
                <w:sz w:val="18"/>
                <w:szCs w:val="18"/>
              </w:rPr>
              <w:t>( )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E00A4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(                 )*</w:t>
            </w:r>
          </w:p>
        </w:tc>
      </w:tr>
      <w:tr w:rsidR="009B64B9" w14:paraId="5485B6F3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7019F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61EAF" w14:textId="77777777" w:rsidR="009B64B9" w:rsidRDefault="00000000">
            <w:pPr>
              <w:pStyle w:val="Standard"/>
            </w:pPr>
            <w:proofErr w:type="spellStart"/>
            <w:r>
              <w:rPr>
                <w:sz w:val="18"/>
                <w:szCs w:val="18"/>
              </w:rPr>
              <w:t>Petrica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Herciu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3E4F6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 xml:space="preserve">Monteur 6 </w:t>
            </w:r>
            <w:proofErr w:type="gramStart"/>
            <w:r>
              <w:rPr>
                <w:sz w:val="18"/>
                <w:szCs w:val="18"/>
              </w:rPr>
              <w:t>( )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36C7C" w14:textId="77777777" w:rsidR="009B64B9" w:rsidRDefault="00000000">
            <w:pPr>
              <w:pStyle w:val="Standard"/>
            </w:pPr>
            <w:r>
              <w:rPr>
                <w:sz w:val="18"/>
                <w:szCs w:val="18"/>
              </w:rPr>
              <w:t>(                 )*</w:t>
            </w:r>
          </w:p>
        </w:tc>
      </w:tr>
    </w:tbl>
    <w:p w14:paraId="28C86351" w14:textId="77777777" w:rsidR="009B64B9" w:rsidRDefault="009B64B9">
      <w:pPr>
        <w:pStyle w:val="Standard"/>
      </w:pPr>
    </w:p>
    <w:tbl>
      <w:tblPr>
        <w:tblW w:w="9199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6"/>
        <w:gridCol w:w="2920"/>
        <w:gridCol w:w="1355"/>
        <w:gridCol w:w="3418"/>
      </w:tblGrid>
      <w:tr w:rsidR="009B64B9" w14:paraId="1BB5014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6E881" w14:textId="77777777" w:rsidR="009B64B9" w:rsidRDefault="00000000">
            <w:pPr>
              <w:pStyle w:val="Standard"/>
            </w:pPr>
            <w:r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25AAD" w14:textId="77777777" w:rsidR="009B64B9" w:rsidRDefault="00000000">
            <w:pPr>
              <w:pStyle w:val="Standard"/>
            </w:pPr>
            <w:r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D996F" w14:textId="77777777" w:rsidR="009B64B9" w:rsidRDefault="00000000">
            <w:pPr>
              <w:pStyle w:val="Standard"/>
            </w:pPr>
            <w:r>
              <w:rPr>
                <w:sz w:val="16"/>
                <w:szCs w:val="16"/>
              </w:rPr>
              <w:t xml:space="preserve">Tijdsindeling </w:t>
            </w:r>
            <w:r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3F119" w14:textId="77777777" w:rsidR="009B64B9" w:rsidRDefault="00000000">
            <w:pPr>
              <w:pStyle w:val="Standard"/>
            </w:pPr>
            <w:r>
              <w:rPr>
                <w:sz w:val="16"/>
                <w:szCs w:val="16"/>
              </w:rPr>
              <w:t>Indeling monteurs</w:t>
            </w:r>
          </w:p>
        </w:tc>
      </w:tr>
      <w:tr w:rsidR="009B64B9" w14:paraId="72FB9363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EFFA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4AA4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6260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ED4EE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1B5EFEED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308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A24D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2AD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EE6F4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63B6CCD4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68D3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070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1F7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01D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A48B099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CC98A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9BE3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48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215C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3FE88F06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9FD2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04A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011D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180D8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  <w:tr w:rsidR="009B64B9" w14:paraId="6FC098B1" w14:textId="77777777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150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3A7A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AC26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2ED6B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03E1" w14:textId="77777777" w:rsidR="009B64B9" w:rsidRDefault="009B64B9">
            <w:pPr>
              <w:pStyle w:val="Standard"/>
              <w:rPr>
                <w:sz w:val="18"/>
                <w:szCs w:val="18"/>
              </w:rPr>
            </w:pPr>
          </w:p>
        </w:tc>
      </w:tr>
    </w:tbl>
    <w:p w14:paraId="4AAEA2DB" w14:textId="77777777" w:rsidR="000350DA" w:rsidRDefault="000350DA">
      <w:pPr>
        <w:pStyle w:val="Standard"/>
      </w:pPr>
    </w:p>
    <w:p w14:paraId="28AA7C68" w14:textId="77777777" w:rsidR="000350DA" w:rsidRDefault="000350DA">
      <w:pPr>
        <w:suppressAutoHyphens w:val="0"/>
        <w:rPr>
          <w:rFonts w:eastAsia="Times New Roman" w:cs="Arial"/>
          <w:sz w:val="20"/>
          <w:szCs w:val="20"/>
          <w:lang w:eastAsia="en-US"/>
        </w:rPr>
      </w:pPr>
      <w:r>
        <w:br w:type="page"/>
      </w:r>
    </w:p>
    <w:p w14:paraId="2F737B3F" w14:textId="77777777" w:rsidR="000350DA" w:rsidRDefault="000350DA" w:rsidP="000350DA">
      <w:pPr>
        <w:pStyle w:val="Title"/>
        <w:pageBreakBefore/>
      </w:pPr>
    </w:p>
    <w:tbl>
      <w:tblPr>
        <w:tblW w:w="891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1"/>
      </w:tblGrid>
      <w:tr w:rsidR="000350DA" w14:paraId="43924CB1" w14:textId="77777777" w:rsidTr="005C1BEA">
        <w:tblPrEx>
          <w:tblCellMar>
            <w:top w:w="0" w:type="dxa"/>
            <w:bottom w:w="0" w:type="dxa"/>
          </w:tblCellMar>
        </w:tblPrEx>
        <w:trPr>
          <w:trHeight w:val="244"/>
          <w:jc w:val="center"/>
        </w:trPr>
        <w:tc>
          <w:tcPr>
            <w:tcW w:w="8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C4BF514" w14:textId="77777777" w:rsidR="000350DA" w:rsidRDefault="000350DA" w:rsidP="005C1BEA">
            <w:pPr>
              <w:pStyle w:val="Standard"/>
              <w:widowControl w:val="0"/>
            </w:pPr>
            <w:r>
              <w:rPr>
                <w:b/>
                <w:bCs/>
                <w:color w:val="000000"/>
              </w:rPr>
              <w:t>Bijlage 1: Globale planning</w:t>
            </w:r>
          </w:p>
          <w:p w14:paraId="0905EE44" w14:textId="77777777" w:rsidR="000350DA" w:rsidRDefault="000350DA" w:rsidP="005C1BEA">
            <w:pPr>
              <w:pStyle w:val="Standard"/>
              <w:widowControl w:val="0"/>
              <w:jc w:val="right"/>
            </w:pPr>
          </w:p>
        </w:tc>
      </w:tr>
    </w:tbl>
    <w:p w14:paraId="5E94FFA9" w14:textId="77777777" w:rsidR="000350DA" w:rsidRDefault="000350DA" w:rsidP="000350DA">
      <w:pPr>
        <w:pStyle w:val="Standard"/>
        <w:rPr>
          <w:color w:val="FF0000"/>
        </w:rPr>
      </w:pPr>
    </w:p>
    <w:tbl>
      <w:tblPr>
        <w:tblW w:w="10348" w:type="dxa"/>
        <w:tblInd w:w="-5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7"/>
        <w:gridCol w:w="470"/>
        <w:gridCol w:w="564"/>
        <w:gridCol w:w="464"/>
        <w:gridCol w:w="537"/>
        <w:gridCol w:w="519"/>
        <w:gridCol w:w="474"/>
        <w:gridCol w:w="461"/>
        <w:gridCol w:w="450"/>
        <w:gridCol w:w="500"/>
        <w:gridCol w:w="564"/>
        <w:gridCol w:w="545"/>
        <w:gridCol w:w="444"/>
        <w:gridCol w:w="564"/>
        <w:gridCol w:w="564"/>
        <w:gridCol w:w="552"/>
        <w:gridCol w:w="439"/>
      </w:tblGrid>
      <w:tr w:rsidR="000350DA" w14:paraId="54CC7B5A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DCAD" w14:textId="77777777" w:rsidR="000350DA" w:rsidRDefault="000350DA" w:rsidP="005C1BEA">
            <w:pPr>
              <w:pStyle w:val="Standard"/>
              <w:widowControl w:val="0"/>
            </w:pPr>
            <w:r>
              <w:rPr>
                <w:b/>
                <w:bCs/>
              </w:rPr>
              <w:t>Week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A01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01D6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2E6E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F0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2F19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B979E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5175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ACCD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1043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A15F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D8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B286F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11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0D9B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C0A2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F213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14</w:t>
            </w: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9A0B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b/>
                <w:bCs/>
              </w:rPr>
              <w:t>15</w:t>
            </w:r>
          </w:p>
        </w:tc>
      </w:tr>
      <w:tr w:rsidR="000350DA" w14:paraId="176D8AC3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0024" w14:textId="77777777" w:rsidR="000350DA" w:rsidRDefault="000350DA" w:rsidP="005C1BEA">
            <w:pPr>
              <w:pStyle w:val="Standard"/>
              <w:widowControl w:val="0"/>
            </w:pPr>
            <w:r>
              <w:rPr>
                <w:b/>
                <w:bCs/>
              </w:rPr>
              <w:t>Datum (week van)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33C1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54251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D0AE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5FFB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DF92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D781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462E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3624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DE6A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7274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CC659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2810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5/6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7BEA9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32DD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19/6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F71E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0188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rPr>
                <w:sz w:val="13"/>
                <w:szCs w:val="13"/>
              </w:rPr>
              <w:t>4/7</w:t>
            </w:r>
          </w:p>
        </w:tc>
      </w:tr>
      <w:tr w:rsidR="000350DA" w14:paraId="15ADB441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11D6" w14:textId="77777777" w:rsidR="000350DA" w:rsidRDefault="000350DA" w:rsidP="005C1BEA">
            <w:pPr>
              <w:pStyle w:val="Standard"/>
              <w:widowControl w:val="0"/>
              <w:rPr>
                <w:b/>
                <w:bCs/>
              </w:rPr>
            </w:pP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250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7085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784B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202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DFA9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856B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2187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04DD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7F49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E645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85F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C5A8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BCCB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B55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1B7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E77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3E82E6C4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8CF2B" w14:textId="77777777" w:rsidR="000350DA" w:rsidRDefault="000350DA" w:rsidP="005C1BEA">
            <w:pPr>
              <w:pStyle w:val="Standard"/>
              <w:widowControl w:val="0"/>
            </w:pPr>
            <w:r>
              <w:rPr>
                <w:b/>
                <w:bCs/>
              </w:rPr>
              <w:t>Examen Organisatie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8F3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4299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9D0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4116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C599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A52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B49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1D6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8F1FF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A2D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19AF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0BF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9ED5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5BA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2C89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430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40FDD621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BBFC6" w14:textId="77777777" w:rsidR="000350DA" w:rsidRDefault="000350DA" w:rsidP="005C1BEA">
            <w:pPr>
              <w:pStyle w:val="Standard"/>
              <w:widowControl w:val="0"/>
            </w:pPr>
            <w:r>
              <w:rPr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8EF3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D41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F532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5A0E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F44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995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360C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280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72C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0FA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F95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6F7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7D7B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893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B8E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53E8" w14:textId="77777777" w:rsidR="000350DA" w:rsidRDefault="000350DA" w:rsidP="005C1BEA">
            <w:pPr>
              <w:pStyle w:val="Standard"/>
              <w:widowControl w:val="0"/>
              <w:jc w:val="center"/>
            </w:pPr>
            <w:proofErr w:type="gramStart"/>
            <w:r>
              <w:t>di</w:t>
            </w:r>
            <w:proofErr w:type="gramEnd"/>
          </w:p>
        </w:tc>
      </w:tr>
      <w:tr w:rsidR="000350DA" w14:paraId="2C0C4694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C8AB9" w14:textId="77777777" w:rsidR="000350DA" w:rsidRDefault="000350DA" w:rsidP="005C1BEA">
            <w:pPr>
              <w:pStyle w:val="Standard"/>
              <w:widowControl w:val="0"/>
            </w:pPr>
            <w:r>
              <w:rPr>
                <w:sz w:val="13"/>
                <w:szCs w:val="13"/>
              </w:rPr>
              <w:t>Examen gesprek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2DA2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3F0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94F2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F393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2612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BFF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1C29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EC1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5B74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E99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909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9E9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FF2A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DBF4C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t>?</w:t>
            </w: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A86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DFB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11E3237E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6B56" w14:textId="77777777" w:rsidR="000350DA" w:rsidRDefault="000350DA" w:rsidP="005C1BEA">
            <w:pPr>
              <w:pStyle w:val="Standard"/>
              <w:widowControl w:val="0"/>
            </w:pPr>
            <w:r>
              <w:rPr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BEB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6A7A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993B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D79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2B8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769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3609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48C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0092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BEC5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7ABC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53AF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21D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4EF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FD2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7318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3175F8CE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55564" w14:textId="77777777" w:rsidR="000350DA" w:rsidRDefault="000350DA" w:rsidP="005C1BEA">
            <w:pPr>
              <w:pStyle w:val="Standard"/>
              <w:widowControl w:val="0"/>
            </w:pPr>
            <w:r>
              <w:rPr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C38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E510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7A1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6ADB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BB1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F4B8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03C8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B8E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AE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7B1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689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E420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7998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9B9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C74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DC1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3BFCBCA4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D540" w14:textId="77777777" w:rsidR="000350DA" w:rsidRDefault="000350DA" w:rsidP="005C1BEA">
            <w:pPr>
              <w:pStyle w:val="Standard"/>
              <w:widowControl w:val="0"/>
            </w:pPr>
            <w:r>
              <w:rPr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FA6A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590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937F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4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D62F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ACB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54BB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684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844B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AB1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DC6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656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1D6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AAF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2C36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F9DF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2EC82A19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AF3A" w14:textId="77777777" w:rsidR="000350DA" w:rsidRDefault="000350DA" w:rsidP="005C1BEA">
            <w:pPr>
              <w:pStyle w:val="Standard"/>
              <w:widowControl w:val="0"/>
              <w:rPr>
                <w:b/>
                <w:bCs/>
              </w:rPr>
            </w:pP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212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BDFC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D73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31D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AEF8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4B8C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1B23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AE7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8C86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ECD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AA4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4C2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90614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F08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2F6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68EFC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254081E3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3BEAC" w14:textId="77777777" w:rsidR="000350DA" w:rsidRDefault="000350DA" w:rsidP="005C1BEA">
            <w:pPr>
              <w:pStyle w:val="Standar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Opdracht </w:t>
            </w:r>
            <w:r>
              <w:rPr>
                <w:b/>
                <w:bCs/>
              </w:rPr>
              <w:t>1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6B22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BB6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5C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D34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69C2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2F1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4EC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2910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3AA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065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73AD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9867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C28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5E1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F9F7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4F9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  <w:tr w:rsidR="000350DA" w14:paraId="5DD7B16F" w14:textId="77777777" w:rsidTr="005C1BEA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9FE2" w14:textId="77777777" w:rsidR="000350DA" w:rsidRDefault="000350DA" w:rsidP="005C1BEA">
            <w:pPr>
              <w:pStyle w:val="Standard"/>
              <w:widowControl w:val="0"/>
            </w:pPr>
            <w:r>
              <w:t>Onderhoudsopdracht</w:t>
            </w:r>
          </w:p>
        </w:tc>
        <w:tc>
          <w:tcPr>
            <w:tcW w:w="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605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F21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429EA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B27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BC3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7CE43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C31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958FF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E9FB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t>40</w:t>
            </w: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6A2" w14:textId="77777777" w:rsidR="000350DA" w:rsidRDefault="000350DA" w:rsidP="005C1BEA">
            <w:pPr>
              <w:pStyle w:val="Standard"/>
              <w:widowControl w:val="0"/>
              <w:jc w:val="center"/>
            </w:pPr>
            <w:r>
              <w:t>40</w:t>
            </w:r>
          </w:p>
        </w:tc>
        <w:tc>
          <w:tcPr>
            <w:tcW w:w="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ED29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375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5E91E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0708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37D4D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  <w:tc>
          <w:tcPr>
            <w:tcW w:w="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A99B6" w14:textId="77777777" w:rsidR="000350DA" w:rsidRDefault="000350DA" w:rsidP="005C1BEA">
            <w:pPr>
              <w:pStyle w:val="Standard"/>
              <w:widowControl w:val="0"/>
              <w:jc w:val="center"/>
            </w:pPr>
          </w:p>
        </w:tc>
      </w:tr>
    </w:tbl>
    <w:p w14:paraId="36BED2C1" w14:textId="77777777" w:rsidR="000350DA" w:rsidRDefault="000350DA" w:rsidP="000350DA">
      <w:pPr>
        <w:pStyle w:val="Standard"/>
      </w:pPr>
    </w:p>
    <w:p w14:paraId="51A81160" w14:textId="77777777" w:rsidR="000350DA" w:rsidRDefault="000350DA" w:rsidP="000350DA">
      <w:pPr>
        <w:pStyle w:val="Standard"/>
      </w:pPr>
    </w:p>
    <w:p w14:paraId="37AF72DB" w14:textId="77777777" w:rsidR="009B64B9" w:rsidRDefault="009B64B9">
      <w:pPr>
        <w:pStyle w:val="Standard"/>
      </w:pPr>
    </w:p>
    <w:sectPr w:rsidR="009B64B9">
      <w:headerReference w:type="default" r:id="rId11"/>
      <w:footerReference w:type="default" r:id="rId12"/>
      <w:pgSz w:w="11906" w:h="16838"/>
      <w:pgMar w:top="1559" w:right="1558" w:bottom="1077" w:left="1474" w:header="680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3-21T17:56:00Z" w:initials="Arjan Kam">
    <w:p w14:paraId="2242AD68" w14:textId="77777777" w:rsidR="009B64B9" w:rsidRDefault="00000000">
      <w:pPr>
        <w:pStyle w:val="CommentText"/>
      </w:pPr>
      <w:r>
        <w:rPr>
          <w:rStyle w:val="CommentReference"/>
        </w:rPr>
        <w:annotationRef/>
      </w:r>
      <w:r>
        <w:t>Het gaat om het begeleiden van onderhoudswerk. Zelf hoef je dus niets zelf te repareren. Andere aansturen.</w:t>
      </w:r>
    </w:p>
  </w:comment>
  <w:comment w:id="1" w:author="Arjan Kamberg" w:date="2023-03-21T18:00:00Z" w:initials="Arjan Kam">
    <w:p w14:paraId="730332BD" w14:textId="77777777" w:rsidR="009B64B9" w:rsidRDefault="00000000">
      <w:pPr>
        <w:pStyle w:val="CommentText"/>
      </w:pPr>
      <w:r>
        <w:rPr>
          <w:rStyle w:val="CommentReference"/>
        </w:rPr>
        <w:annotationRef/>
      </w:r>
      <w:r>
        <w:t>Wie ga je begeleiden? Naam of functie en afdeling. Zie dat dit verderop staat</w:t>
      </w:r>
    </w:p>
    <w:p w14:paraId="5CBE7332" w14:textId="77777777" w:rsidR="009B64B9" w:rsidRDefault="009B64B9">
      <w:pPr>
        <w:pStyle w:val="CommentText"/>
      </w:pPr>
    </w:p>
    <w:p w14:paraId="11562CCB" w14:textId="77777777" w:rsidR="009B64B9" w:rsidRDefault="00000000">
      <w:pPr>
        <w:pStyle w:val="CommentText"/>
      </w:pPr>
      <w:r>
        <w:t>Verder ga je de testopstelling onderhoud op laten plegen? Dat gaat denk ik niet met tickets. Deze opdracht zijn geen noodreparaties maar (periodiek) geplant onderhoud.</w:t>
      </w:r>
    </w:p>
    <w:p w14:paraId="3201233E" w14:textId="77777777" w:rsidR="009B64B9" w:rsidRDefault="009B64B9">
      <w:pPr>
        <w:pStyle w:val="CommentText"/>
      </w:pPr>
    </w:p>
  </w:comment>
  <w:comment w:id="2" w:author="Arjan Kamberg" w:date="2023-03-21T18:03:00Z" w:initials="Arjan Kam">
    <w:p w14:paraId="70B1BD8A" w14:textId="77777777" w:rsidR="009B64B9" w:rsidRDefault="00000000">
      <w:pPr>
        <w:pStyle w:val="CommentText"/>
      </w:pPr>
      <w:r>
        <w:rPr>
          <w:rStyle w:val="CommentReference"/>
        </w:rPr>
        <w:annotationRef/>
      </w:r>
      <w:r>
        <w:t>Dit moet nog uitgewerkt worden dus</w:t>
      </w:r>
    </w:p>
    <w:p w14:paraId="6DC143ED" w14:textId="77777777" w:rsidR="009B64B9" w:rsidRDefault="009B64B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2AD68" w15:done="0"/>
  <w15:commentEx w15:paraId="3201233E" w15:done="0"/>
  <w15:commentEx w15:paraId="6DC143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2AD68" w16cid:durableId="27C46E32"/>
  <w16cid:commentId w16cid:paraId="3201233E" w16cid:durableId="27C46F5A"/>
  <w16cid:commentId w16cid:paraId="6DC143ED" w16cid:durableId="27C470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1FF9" w14:textId="77777777" w:rsidR="00AF6DB9" w:rsidRDefault="00AF6DB9">
      <w:r>
        <w:separator/>
      </w:r>
    </w:p>
  </w:endnote>
  <w:endnote w:type="continuationSeparator" w:id="0">
    <w:p w14:paraId="08E02B92" w14:textId="77777777" w:rsidR="00AF6DB9" w:rsidRDefault="00AF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1A83" w14:textId="77777777" w:rsidR="00663042" w:rsidRDefault="00000000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</w:pPr>
    <w:r>
      <w:rPr>
        <w:rFonts w:ascii="Univers" w:hAnsi="Univers" w:cs="Univers"/>
        <w:position w:val="-4"/>
        <w:sz w:val="22"/>
        <w:szCs w:val="22"/>
      </w:rPr>
      <w:t>©</w:t>
    </w:r>
    <w:r>
      <w:rPr>
        <w:sz w:val="15"/>
        <w:szCs w:val="15"/>
      </w:rPr>
      <w:t xml:space="preserve"> Examenservice MEI -  </w:t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FILENAME </w:instrText>
    </w:r>
    <w:r>
      <w:rPr>
        <w:sz w:val="15"/>
        <w:szCs w:val="15"/>
      </w:rPr>
      <w:fldChar w:fldCharType="separate"/>
    </w:r>
    <w:r>
      <w:rPr>
        <w:sz w:val="15"/>
        <w:szCs w:val="15"/>
      </w:rPr>
      <w:t xml:space="preserve">99047311_Bouke_vd_Velde - 25297 MKE-T-4 - </w:t>
    </w:r>
    <w:proofErr w:type="spellStart"/>
    <w:r>
      <w:rPr>
        <w:sz w:val="15"/>
        <w:szCs w:val="15"/>
      </w:rPr>
      <w:t>PvB</w:t>
    </w:r>
    <w:proofErr w:type="spellEnd"/>
    <w:r>
      <w:rPr>
        <w:sz w:val="15"/>
        <w:szCs w:val="15"/>
      </w:rPr>
      <w:t xml:space="preserve"> </w:t>
    </w:r>
    <w:proofErr w:type="spellStart"/>
    <w:r>
      <w:rPr>
        <w:sz w:val="15"/>
        <w:szCs w:val="15"/>
      </w:rPr>
      <w:t>EsMEI</w:t>
    </w:r>
    <w:proofErr w:type="spellEnd"/>
    <w:r>
      <w:rPr>
        <w:sz w:val="15"/>
        <w:szCs w:val="15"/>
      </w:rPr>
      <w:t xml:space="preserve"> va cohort 2015 - P1-K2.odt</w:t>
    </w:r>
    <w:r>
      <w:rPr>
        <w:sz w:val="15"/>
        <w:szCs w:val="15"/>
      </w:rPr>
      <w:fldChar w:fldCharType="end"/>
    </w:r>
    <w:r>
      <w:rPr>
        <w:sz w:val="16"/>
        <w:szCs w:val="16"/>
      </w:rPr>
      <w:tab/>
    </w:r>
    <w:r>
      <w:rPr>
        <w:sz w:val="14"/>
        <w:szCs w:val="14"/>
      </w:rPr>
      <w:t xml:space="preserve"> PAGINA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4"/>
        <w:szCs w:val="14"/>
      </w:rPr>
      <w:t xml:space="preserve"> VAN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692E" w14:textId="77777777" w:rsidR="00AF6DB9" w:rsidRDefault="00AF6DB9">
      <w:r>
        <w:rPr>
          <w:color w:val="000000"/>
        </w:rPr>
        <w:separator/>
      </w:r>
    </w:p>
  </w:footnote>
  <w:footnote w:type="continuationSeparator" w:id="0">
    <w:p w14:paraId="6D2FE32B" w14:textId="77777777" w:rsidR="00AF6DB9" w:rsidRDefault="00AF6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E885" w14:textId="77777777" w:rsidR="00663042" w:rsidRDefault="00000000">
    <w:pPr>
      <w:pStyle w:val="Header"/>
      <w:tabs>
        <w:tab w:val="clear" w:pos="9072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3A4"/>
    <w:multiLevelType w:val="multilevel"/>
    <w:tmpl w:val="EC02CCF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A25A63"/>
    <w:multiLevelType w:val="multilevel"/>
    <w:tmpl w:val="927036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2A04FF6"/>
    <w:multiLevelType w:val="multilevel"/>
    <w:tmpl w:val="CC4C1EB4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41D53A6B"/>
    <w:multiLevelType w:val="multilevel"/>
    <w:tmpl w:val="BA724F9A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34207BE"/>
    <w:multiLevelType w:val="multilevel"/>
    <w:tmpl w:val="52724870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7001F35"/>
    <w:multiLevelType w:val="multilevel"/>
    <w:tmpl w:val="B2AAA85A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5B8B1B55"/>
    <w:multiLevelType w:val="multilevel"/>
    <w:tmpl w:val="63F87E02"/>
    <w:styleLink w:val="WWNum9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647F3A18"/>
    <w:multiLevelType w:val="multilevel"/>
    <w:tmpl w:val="C6BA4B4A"/>
    <w:styleLink w:val="WWNum2"/>
    <w:lvl w:ilvl="0">
      <w:numFmt w:val="bullet"/>
      <w:lvlText w:val="-"/>
      <w:lvlJc w:val="left"/>
      <w:pPr>
        <w:ind w:left="440" w:hanging="360"/>
      </w:pPr>
      <w:rPr>
        <w:rFonts w:ascii="Times New Roman" w:eastAsia="Calibri" w:hAnsi="Times New Roman" w:cs="Arial"/>
      </w:rPr>
    </w:lvl>
    <w:lvl w:ilvl="1">
      <w:numFmt w:val="bullet"/>
      <w:lvlText w:val="o"/>
      <w:lvlJc w:val="left"/>
      <w:pPr>
        <w:ind w:left="1160" w:hanging="360"/>
      </w:pPr>
    </w:lvl>
    <w:lvl w:ilvl="2">
      <w:numFmt w:val="bullet"/>
      <w:lvlText w:val=""/>
      <w:lvlJc w:val="left"/>
      <w:pPr>
        <w:ind w:left="1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20" w:hanging="360"/>
      </w:pPr>
    </w:lvl>
    <w:lvl w:ilvl="5">
      <w:numFmt w:val="bullet"/>
      <w:lvlText w:val=""/>
      <w:lvlJc w:val="left"/>
      <w:pPr>
        <w:ind w:left="4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80" w:hanging="360"/>
      </w:pPr>
    </w:lvl>
    <w:lvl w:ilvl="8">
      <w:numFmt w:val="bullet"/>
      <w:lvlText w:val=""/>
      <w:lvlJc w:val="left"/>
      <w:pPr>
        <w:ind w:left="6200" w:hanging="360"/>
      </w:pPr>
      <w:rPr>
        <w:rFonts w:ascii="Wingdings" w:hAnsi="Wingdings"/>
      </w:rPr>
    </w:lvl>
  </w:abstractNum>
  <w:abstractNum w:abstractNumId="8" w15:restartNumberingAfterBreak="0">
    <w:nsid w:val="7664231F"/>
    <w:multiLevelType w:val="multilevel"/>
    <w:tmpl w:val="26088A6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A43229D"/>
    <w:multiLevelType w:val="multilevel"/>
    <w:tmpl w:val="23E8FD68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EF12858"/>
    <w:multiLevelType w:val="multilevel"/>
    <w:tmpl w:val="C55847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30165">
    <w:abstractNumId w:val="4"/>
  </w:num>
  <w:num w:numId="2" w16cid:durableId="1808930620">
    <w:abstractNumId w:val="7"/>
  </w:num>
  <w:num w:numId="3" w16cid:durableId="1736123959">
    <w:abstractNumId w:val="10"/>
  </w:num>
  <w:num w:numId="4" w16cid:durableId="655767195">
    <w:abstractNumId w:val="3"/>
  </w:num>
  <w:num w:numId="5" w16cid:durableId="98724378">
    <w:abstractNumId w:val="1"/>
  </w:num>
  <w:num w:numId="6" w16cid:durableId="41903754">
    <w:abstractNumId w:val="5"/>
  </w:num>
  <w:num w:numId="7" w16cid:durableId="515922467">
    <w:abstractNumId w:val="9"/>
  </w:num>
  <w:num w:numId="8" w16cid:durableId="525485566">
    <w:abstractNumId w:val="2"/>
  </w:num>
  <w:num w:numId="9" w16cid:durableId="1285308510">
    <w:abstractNumId w:val="6"/>
  </w:num>
  <w:num w:numId="10" w16cid:durableId="2001348523">
    <w:abstractNumId w:val="0"/>
  </w:num>
  <w:num w:numId="11" w16cid:durableId="694307724">
    <w:abstractNumId w:val="8"/>
  </w:num>
  <w:num w:numId="12" w16cid:durableId="1479569047">
    <w:abstractNumId w:val="4"/>
    <w:lvlOverride w:ilv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B64B9"/>
    <w:rsid w:val="000350DA"/>
    <w:rsid w:val="009B64B9"/>
    <w:rsid w:val="00A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8C9EB"/>
  <w15:docId w15:val="{B40EA699-C49B-344A-A224-7DAF3F63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b/>
      <w:bCs/>
      <w:kern w:val="3"/>
      <w:sz w:val="32"/>
      <w:szCs w:val="32"/>
      <w:lang w:eastAsia="nl-NL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libri" w:hAnsi="Cambria" w:cs="Times New Roma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Arial"/>
      <w:sz w:val="20"/>
      <w:szCs w:val="20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Textbody">
    <w:name w:val="Text body"/>
    <w:basedOn w:val="Standard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ijstalinea1">
    <w:name w:val="Lijstalinea1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styleId="ListParagraph">
    <w:name w:val="List Paragraph"/>
    <w:basedOn w:val="Standard"/>
    <w:pPr>
      <w:ind w:left="720"/>
    </w:pPr>
    <w:rPr>
      <w:rFonts w:eastAsia="Calibri"/>
    </w:rPr>
  </w:style>
  <w:style w:type="paragraph" w:customStyle="1" w:styleId="plattetekst">
    <w:name w:val="platte tekst"/>
    <w:basedOn w:val="Standard"/>
    <w:pPr>
      <w:widowControl w:val="0"/>
      <w:tabs>
        <w:tab w:val="left" w:pos="283"/>
        <w:tab w:val="left" w:pos="567"/>
      </w:tabs>
      <w:spacing w:line="240" w:lineRule="atLeast"/>
      <w:textAlignment w:val="center"/>
    </w:pPr>
    <w:rPr>
      <w:rFonts w:ascii="Verdana" w:eastAsia="Calibri" w:hAnsi="Verdana" w:cs="Verdana"/>
      <w:color w:val="000000"/>
      <w:lang w:eastAsia="nl-NL"/>
    </w:rPr>
  </w:style>
  <w:style w:type="paragraph" w:styleId="NoSpacing">
    <w:name w:val="No Spacing"/>
    <w:pPr>
      <w:widowControl/>
      <w:suppressAutoHyphens/>
    </w:pPr>
    <w:rPr>
      <w:rFonts w:ascii="Verdana" w:eastAsia="Verdana" w:hAnsi="Verdana" w:cs="Verdana"/>
      <w:sz w:val="20"/>
      <w:lang w:eastAsia="en-US"/>
    </w:rPr>
  </w:style>
  <w:style w:type="paragraph" w:customStyle="1" w:styleId="xmsonormal">
    <w:name w:val="x_msonormal"/>
    <w:basedOn w:val="Standard"/>
    <w:pPr>
      <w:spacing w:before="280" w:after="280"/>
    </w:pPr>
    <w:rPr>
      <w:rFonts w:ascii="Times New Roman" w:hAnsi="Times New Roman" w:cs="Times New Roman"/>
      <w:sz w:val="24"/>
      <w:szCs w:val="24"/>
      <w:lang w:eastAsia="nl-NL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ing1Char">
    <w:name w:val="Heading 1 Char"/>
    <w:basedOn w:val="DefaultParagraphFont"/>
    <w:rPr>
      <w:rFonts w:ascii="Arial" w:eastAsia="Arial" w:hAnsi="Arial" w:cs="Arial"/>
      <w:b/>
      <w:bCs/>
      <w:kern w:val="3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rPr>
      <w:rFonts w:ascii="Univers" w:eastAsia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Bovenstebak">
    <w:name w:val="Bovenste bak"/>
    <w:rPr>
      <w:rFonts w:ascii="Helv 10pt" w:eastAsia="Helv 10pt" w:hAnsi="Helv 10pt" w:cs="Helv 10pt"/>
      <w:sz w:val="20"/>
      <w:lang w:val="en-US"/>
    </w:rPr>
  </w:style>
  <w:style w:type="character" w:customStyle="1" w:styleId="Heading3Char">
    <w:name w:val="Heading 3 Char"/>
    <w:basedOn w:val="DefaultParagraphFont"/>
    <w:rPr>
      <w:rFonts w:ascii="Cambria" w:eastAsia="Calibri" w:hAnsi="Cambria" w:cs="Times New Roman"/>
      <w:color w:val="243F60"/>
      <w:sz w:val="24"/>
      <w:szCs w:val="24"/>
      <w:lang w:eastAsia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Calibri" w:cs="Arial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Times New Roman" w:cs="Aria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Times New Roman" w:cs="Aria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rFonts w:eastAsia="Times New Roman" w:cs="Aria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  <w:rPr>
      <w:rFonts w:eastAsia="Times New Roman" w:cs="Arial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paragraph" w:styleId="Title">
    <w:name w:val="Title"/>
    <w:basedOn w:val="Standard"/>
    <w:next w:val="Standard"/>
    <w:link w:val="TitleChar"/>
    <w:uiPriority w:val="10"/>
    <w:qFormat/>
    <w:rsid w:val="000350DA"/>
    <w:rPr>
      <w:rFonts w:ascii="Cambria" w:eastAsia="Calibri" w:hAnsi="Cambria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0DA"/>
    <w:rPr>
      <w:rFonts w:ascii="Cambria" w:hAnsi="Cambria"/>
      <w:spacing w:val="-10"/>
      <w:kern w:val="3"/>
      <w:sz w:val="56"/>
      <w:szCs w:val="56"/>
      <w:lang w:eastAsia="en-U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mberg@davinci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2</cp:revision>
  <cp:lastPrinted>2015-12-14T20:10:00Z</cp:lastPrinted>
  <dcterms:created xsi:type="dcterms:W3CDTF">2023-03-30T18:12:00Z</dcterms:created>
  <dcterms:modified xsi:type="dcterms:W3CDTF">2023-03-30T18:12:00Z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Batouwe</vt:lpwstr>
  </property>
  <property fmtid="{D5CDD505-2E9C-101B-9397-08002B2CF9AE}" pid="4" name="ContentTypeId">
    <vt:lpwstr>0x010100A2A241F33E51BE4BB3CA3315BDEEC685</vt:lpwstr>
  </property>
</Properties>
</file>